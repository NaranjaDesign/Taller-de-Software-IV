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Default Extension="emf" ContentType="image/x-emf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diagrams/drawing1.xml" ContentType="application/vnd.ms-office.drawingml.diagramDrawing+xml"/>
  <Override PartName="/word/diagrams/drawing2.xml" ContentType="application/vnd.ms-office.drawingml.diagramDrawing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878" w:rsidRPr="00D563DD" w:rsidRDefault="00ED020B" w:rsidP="00ED020B">
      <w:pPr>
        <w:pStyle w:val="Fecha"/>
        <w:jc w:val="right"/>
        <w:rPr>
          <w:lang w:val="es-ES"/>
        </w:rPr>
      </w:pPr>
      <w:r>
        <w:rPr>
          <w:lang w:val="es-ES"/>
        </w:rPr>
        <w:t xml:space="preserve">La Molina, </w:t>
      </w:r>
      <w:r w:rsidR="000679B0">
        <w:rPr>
          <w:lang w:val="es-ES"/>
        </w:rPr>
        <w:t xml:space="preserve">Lima </w:t>
      </w:r>
      <w:r w:rsidR="00041A09">
        <w:rPr>
          <w:lang w:val="es-ES"/>
        </w:rPr>
        <w:t>6</w:t>
      </w:r>
      <w:r w:rsidR="000679B0">
        <w:rPr>
          <w:lang w:val="es-ES"/>
        </w:rPr>
        <w:t xml:space="preserve"> de </w:t>
      </w:r>
      <w:r w:rsidR="00041A09">
        <w:rPr>
          <w:lang w:val="es-ES"/>
        </w:rPr>
        <w:t>Septiembre</w:t>
      </w:r>
      <w:r w:rsidR="000679B0">
        <w:rPr>
          <w:lang w:val="es-ES"/>
        </w:rPr>
        <w:t xml:space="preserve"> de 2011</w:t>
      </w:r>
    </w:p>
    <w:p w:rsidR="000679B0" w:rsidRDefault="00041A09">
      <w:pPr>
        <w:pStyle w:val="Direccindeldestinatario"/>
        <w:rPr>
          <w:lang w:val="es-ES"/>
        </w:rPr>
      </w:pPr>
      <w:r w:rsidRPr="00041A09">
        <w:rPr>
          <w:rFonts w:ascii="Arial" w:hAnsi="Arial" w:cs="Arial"/>
          <w:color w:val="333333"/>
          <w:sz w:val="20"/>
          <w:szCs w:val="20"/>
          <w:lang w:val="es-ES"/>
        </w:rPr>
        <w:t xml:space="preserve">Silvestre </w:t>
      </w:r>
      <w:proofErr w:type="spellStart"/>
      <w:r w:rsidRPr="00041A09">
        <w:rPr>
          <w:rFonts w:ascii="Arial" w:hAnsi="Arial" w:cs="Arial"/>
          <w:color w:val="333333"/>
          <w:sz w:val="20"/>
          <w:szCs w:val="20"/>
          <w:lang w:val="es-ES"/>
        </w:rPr>
        <w:t>Huaman</w:t>
      </w:r>
      <w:proofErr w:type="spellEnd"/>
      <w:r w:rsidRPr="00041A09">
        <w:rPr>
          <w:rFonts w:ascii="Arial" w:hAnsi="Arial" w:cs="Arial"/>
          <w:color w:val="333333"/>
          <w:sz w:val="20"/>
          <w:szCs w:val="20"/>
          <w:lang w:val="es-ES"/>
        </w:rPr>
        <w:t xml:space="preserve"> Rafael Melquiades</w:t>
      </w:r>
      <w:r w:rsidR="000679B0" w:rsidRPr="00D563DD">
        <w:rPr>
          <w:lang w:val="es-ES"/>
        </w:rPr>
        <w:t xml:space="preserve"> </w:t>
      </w:r>
    </w:p>
    <w:p w:rsidR="00041A09" w:rsidRDefault="000679B0" w:rsidP="00041A09">
      <w:pPr>
        <w:pStyle w:val="Direccindeldestinatario"/>
        <w:rPr>
          <w:b/>
          <w:lang w:val="es-ES"/>
        </w:rPr>
      </w:pPr>
      <w:r w:rsidRPr="00ED020B">
        <w:rPr>
          <w:b/>
          <w:lang w:val="es-ES"/>
        </w:rPr>
        <w:t>Gerente General</w:t>
      </w:r>
    </w:p>
    <w:p w:rsidR="00041A09" w:rsidRPr="00041A09" w:rsidRDefault="00041A09" w:rsidP="00041A09">
      <w:pPr>
        <w:pStyle w:val="Direccindeldestinatario"/>
        <w:rPr>
          <w:b/>
          <w:lang w:val="es-ES"/>
        </w:rPr>
      </w:pPr>
      <w:r w:rsidRPr="00041A09">
        <w:rPr>
          <w:rFonts w:ascii="Arial" w:hAnsi="Arial" w:cs="Arial"/>
          <w:color w:val="333333"/>
          <w:sz w:val="20"/>
          <w:szCs w:val="20"/>
          <w:lang w:val="es-ES"/>
        </w:rPr>
        <w:t xml:space="preserve">BALANZAS LEVIS SRLTDA </w:t>
      </w:r>
    </w:p>
    <w:p w:rsidR="00B64878" w:rsidRPr="00D563DD" w:rsidRDefault="00041A09">
      <w:pPr>
        <w:pStyle w:val="Direccindeldestinatario"/>
        <w:rPr>
          <w:lang w:val="es-ES"/>
        </w:rPr>
      </w:pPr>
      <w:r w:rsidRPr="00041A09">
        <w:rPr>
          <w:rFonts w:ascii="Arial" w:hAnsi="Arial" w:cs="Arial"/>
          <w:color w:val="333333"/>
          <w:sz w:val="20"/>
          <w:szCs w:val="20"/>
          <w:lang w:val="es-ES"/>
        </w:rPr>
        <w:t xml:space="preserve">Jr. Manuel e </w:t>
      </w:r>
      <w:proofErr w:type="spellStart"/>
      <w:r w:rsidRPr="00041A09">
        <w:rPr>
          <w:rFonts w:ascii="Arial" w:hAnsi="Arial" w:cs="Arial"/>
          <w:color w:val="333333"/>
          <w:sz w:val="20"/>
          <w:szCs w:val="20"/>
          <w:lang w:val="es-ES"/>
        </w:rPr>
        <w:t>Bonnemaison</w:t>
      </w:r>
      <w:proofErr w:type="spellEnd"/>
      <w:r w:rsidRPr="00041A09">
        <w:rPr>
          <w:rFonts w:ascii="Arial" w:hAnsi="Arial" w:cs="Arial"/>
          <w:color w:val="333333"/>
          <w:sz w:val="20"/>
          <w:szCs w:val="20"/>
          <w:lang w:val="es-ES"/>
        </w:rPr>
        <w:t xml:space="preserve"> Nro. 175</w:t>
      </w:r>
      <w:r>
        <w:rPr>
          <w:rFonts w:ascii="Arial" w:hAnsi="Arial" w:cs="Arial"/>
          <w:color w:val="333333"/>
          <w:sz w:val="20"/>
          <w:szCs w:val="20"/>
          <w:lang w:val="es-ES"/>
        </w:rPr>
        <w:t xml:space="preserve"> Urb. </w:t>
      </w:r>
      <w:proofErr w:type="spellStart"/>
      <w:r>
        <w:rPr>
          <w:rFonts w:ascii="Arial" w:hAnsi="Arial" w:cs="Arial"/>
          <w:color w:val="333333"/>
          <w:sz w:val="20"/>
          <w:szCs w:val="20"/>
          <w:lang w:val="es-ES"/>
        </w:rPr>
        <w:t>Valdiviezo</w:t>
      </w:r>
      <w:proofErr w:type="spellEnd"/>
    </w:p>
    <w:p w:rsidR="00B64878" w:rsidRPr="00D563DD" w:rsidRDefault="00041A09">
      <w:pPr>
        <w:pStyle w:val="Direccindeldestinatario"/>
        <w:rPr>
          <w:lang w:val="es-ES"/>
        </w:rPr>
      </w:pPr>
      <w:r>
        <w:rPr>
          <w:lang w:val="es-ES"/>
        </w:rPr>
        <w:t>Ate</w:t>
      </w:r>
      <w:r w:rsidR="00ED020B">
        <w:rPr>
          <w:lang w:val="es-ES"/>
        </w:rPr>
        <w:t>, Lima</w:t>
      </w:r>
    </w:p>
    <w:p w:rsidR="00B64878" w:rsidRPr="00D563DD" w:rsidRDefault="00ED020B">
      <w:pPr>
        <w:pStyle w:val="Saludo"/>
        <w:rPr>
          <w:lang w:val="es-ES"/>
        </w:rPr>
      </w:pPr>
      <w:r>
        <w:rPr>
          <w:lang w:val="es-ES"/>
        </w:rPr>
        <w:t>Estimado</w:t>
      </w:r>
      <w:r w:rsidR="00B64878" w:rsidRPr="00D563DD">
        <w:rPr>
          <w:lang w:val="es-ES"/>
        </w:rPr>
        <w:t xml:space="preserve"> </w:t>
      </w:r>
      <w:r>
        <w:rPr>
          <w:lang w:val="es-ES"/>
        </w:rPr>
        <w:t>Cliente</w:t>
      </w:r>
      <w:r w:rsidR="00B64878" w:rsidRPr="00D563DD">
        <w:rPr>
          <w:lang w:val="es-ES"/>
        </w:rPr>
        <w:t>:</w:t>
      </w:r>
    </w:p>
    <w:p w:rsidR="00CC7103" w:rsidRDefault="00ED020B" w:rsidP="00ED020B">
      <w:pPr>
        <w:pStyle w:val="Textoindependiente"/>
        <w:jc w:val="both"/>
        <w:rPr>
          <w:lang w:val="es-ES"/>
        </w:rPr>
      </w:pPr>
      <w:r>
        <w:rPr>
          <w:lang w:val="es-ES"/>
        </w:rPr>
        <w:tab/>
      </w:r>
      <w:r w:rsidR="00CC7103">
        <w:rPr>
          <w:lang w:val="es-ES"/>
        </w:rPr>
        <w:t xml:space="preserve">A continuación estamos adjuntando el diseño de primer plano de su página web, es decir cómo será la vista del primer golpe de vista para el sitio que le implementaremos a su empresa BALANZAS LEVIS SRLTDA. Del mismo modo adjuntamos a modo de mapas conceptuales el tipo de navegación de acuerdo a la cantidad de </w:t>
      </w:r>
      <w:proofErr w:type="spellStart"/>
      <w:r w:rsidR="00CC7103">
        <w:rPr>
          <w:lang w:val="es-ES"/>
        </w:rPr>
        <w:t>clicks</w:t>
      </w:r>
      <w:proofErr w:type="spellEnd"/>
      <w:r w:rsidR="00CC7103">
        <w:rPr>
          <w:lang w:val="es-ES"/>
        </w:rPr>
        <w:t xml:space="preserve"> que se necesitarán para acceder a ellos. Si tiene algún comentario o sugerencia por favor háganoslo saber.</w:t>
      </w:r>
    </w:p>
    <w:p w:rsidR="00B64878" w:rsidRPr="00D563DD" w:rsidRDefault="00CC7103" w:rsidP="00041A09">
      <w:pPr>
        <w:pStyle w:val="Textoindependiente"/>
        <w:jc w:val="both"/>
        <w:rPr>
          <w:lang w:val="es-ES"/>
        </w:rPr>
      </w:pPr>
      <w:r>
        <w:rPr>
          <w:lang w:val="es-ES"/>
        </w:rPr>
        <w:t xml:space="preserve"> </w:t>
      </w:r>
      <w:r w:rsidR="00384CD1">
        <w:rPr>
          <w:lang w:val="es-ES"/>
        </w:rPr>
        <w:tab/>
      </w:r>
      <w:r>
        <w:rPr>
          <w:lang w:val="es-ES"/>
        </w:rPr>
        <w:t>Finalmente, le informamos que el menú mostrado en el diseño funcional será desplegable y solo por disipar dudas en el lugar donde mencionamos SLIDESHOW nos referimos a un espacio en donde habrá un conjunto de diapositivas animadas.</w:t>
      </w:r>
      <w:r w:rsidR="00384CD1">
        <w:rPr>
          <w:lang w:val="es-ES"/>
        </w:rPr>
        <w:t xml:space="preserve"> </w:t>
      </w:r>
      <w:r w:rsidR="00B64878" w:rsidRPr="00D563DD">
        <w:rPr>
          <w:lang w:val="es-ES"/>
        </w:rPr>
        <w:t xml:space="preserve">De nuevo le agradecemos haber elegido </w:t>
      </w:r>
      <w:r w:rsidR="00384CD1">
        <w:rPr>
          <w:lang w:val="es-ES"/>
        </w:rPr>
        <w:t xml:space="preserve">Naranja </w:t>
      </w:r>
      <w:proofErr w:type="spellStart"/>
      <w:r w:rsidR="00384CD1">
        <w:rPr>
          <w:lang w:val="es-ES"/>
        </w:rPr>
        <w:t>Design</w:t>
      </w:r>
      <w:proofErr w:type="spellEnd"/>
      <w:r w:rsidR="00384CD1">
        <w:rPr>
          <w:lang w:val="es-ES"/>
        </w:rPr>
        <w:t xml:space="preserve"> para cubrir sus necesidades</w:t>
      </w:r>
      <w:r w:rsidR="00B64878" w:rsidRPr="00D563DD">
        <w:rPr>
          <w:lang w:val="es-ES"/>
        </w:rPr>
        <w:t>.</w:t>
      </w:r>
    </w:p>
    <w:p w:rsidR="00B64878" w:rsidRDefault="00B64878">
      <w:pPr>
        <w:pStyle w:val="Cierre"/>
        <w:rPr>
          <w:lang w:val="es-ES"/>
        </w:rPr>
      </w:pPr>
      <w:r w:rsidRPr="00D563DD">
        <w:rPr>
          <w:lang w:val="es-ES"/>
        </w:rPr>
        <w:t>Atentamente,</w:t>
      </w:r>
    </w:p>
    <w:p w:rsidR="00CC7103" w:rsidRDefault="00CC7103">
      <w:pPr>
        <w:pStyle w:val="Cierre"/>
        <w:rPr>
          <w:lang w:val="es-ES"/>
        </w:rPr>
      </w:pPr>
    </w:p>
    <w:p w:rsidR="00CC7103" w:rsidRPr="00D563DD" w:rsidRDefault="00CC7103">
      <w:pPr>
        <w:pStyle w:val="Cierre"/>
        <w:rPr>
          <w:lang w:val="es-ES"/>
        </w:rPr>
      </w:pPr>
    </w:p>
    <w:p w:rsidR="00B64878" w:rsidRPr="00D563DD" w:rsidRDefault="00384CD1" w:rsidP="00384CD1">
      <w:pPr>
        <w:pStyle w:val="Firma"/>
        <w:jc w:val="right"/>
        <w:rPr>
          <w:lang w:val="es-ES"/>
        </w:rPr>
      </w:pPr>
      <w:proofErr w:type="spellStart"/>
      <w:r>
        <w:rPr>
          <w:lang w:val="es-ES"/>
        </w:rPr>
        <w:t>Cristhian</w:t>
      </w:r>
      <w:proofErr w:type="spellEnd"/>
      <w:r>
        <w:rPr>
          <w:lang w:val="es-ES"/>
        </w:rPr>
        <w:t xml:space="preserve"> Alberto Velásquez García</w:t>
      </w:r>
    </w:p>
    <w:p w:rsidR="00B64878" w:rsidRDefault="00384CD1" w:rsidP="00384CD1">
      <w:pPr>
        <w:pStyle w:val="Puesto"/>
        <w:jc w:val="right"/>
        <w:rPr>
          <w:b/>
          <w:lang w:val="es-ES"/>
        </w:rPr>
      </w:pPr>
      <w:r w:rsidRPr="00384CD1">
        <w:rPr>
          <w:b/>
          <w:lang w:val="es-ES"/>
        </w:rPr>
        <w:t>Coordinador de Proyectos</w:t>
      </w:r>
    </w:p>
    <w:p w:rsidR="00CC7103" w:rsidRDefault="00CC7103" w:rsidP="00CC7103">
      <w:pPr>
        <w:pStyle w:val="Subttulo"/>
        <w:sectPr w:rsidR="00CC7103" w:rsidSect="00B64878">
          <w:headerReference w:type="default" r:id="rId7"/>
          <w:footerReference w:type="default" r:id="rId8"/>
          <w:headerReference w:type="first" r:id="rId9"/>
          <w:footerReference w:type="first" r:id="rId10"/>
          <w:pgSz w:w="11907" w:h="16839"/>
          <w:pgMar w:top="2520" w:right="1800" w:bottom="1440" w:left="1800" w:header="720" w:footer="648" w:gutter="0"/>
          <w:cols w:space="720"/>
          <w:titlePg/>
          <w:docGrid w:linePitch="360"/>
        </w:sectPr>
      </w:pPr>
    </w:p>
    <w:p w:rsidR="00CC7103" w:rsidRDefault="00CC7103" w:rsidP="00CC7103">
      <w:pPr>
        <w:pStyle w:val="Subttulo"/>
      </w:pPr>
      <w:r>
        <w:lastRenderedPageBreak/>
        <w:t>Diseño de Navegación1</w:t>
      </w:r>
    </w:p>
    <w:p w:rsidR="00CC7103" w:rsidRDefault="00CC7103" w:rsidP="00CC7103">
      <w:r>
        <w:rPr>
          <w:noProof/>
          <w:lang w:val="es-PE"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582930</wp:posOffset>
            </wp:positionH>
            <wp:positionV relativeFrom="paragraph">
              <wp:posOffset>92075</wp:posOffset>
            </wp:positionV>
            <wp:extent cx="8206740" cy="4638675"/>
            <wp:effectExtent l="76200" t="0" r="60960" b="0"/>
            <wp:wrapNone/>
            <wp:docPr id="1" name="Diagrama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</w:p>
    <w:p w:rsidR="00CC7103" w:rsidRDefault="00CC7103" w:rsidP="00CC7103"/>
    <w:p w:rsidR="00CC7103" w:rsidRDefault="00CC7103" w:rsidP="00CC7103"/>
    <w:p w:rsidR="00CC7103" w:rsidRDefault="00CC7103" w:rsidP="00CC7103"/>
    <w:p w:rsidR="00CC7103" w:rsidRDefault="00CC7103" w:rsidP="00CC7103"/>
    <w:p w:rsidR="00CC7103" w:rsidRDefault="00CC7103" w:rsidP="00CC7103"/>
    <w:p w:rsidR="00CC7103" w:rsidRDefault="00CC7103" w:rsidP="00CC7103"/>
    <w:p w:rsidR="00CC7103" w:rsidRDefault="00CC7103" w:rsidP="00CC7103"/>
    <w:p w:rsidR="00CC7103" w:rsidRDefault="00CC7103" w:rsidP="00CC7103"/>
    <w:p w:rsidR="00CC7103" w:rsidRDefault="00CC7103" w:rsidP="00CC7103"/>
    <w:p w:rsidR="00CC7103" w:rsidRDefault="00CC7103" w:rsidP="00CC7103"/>
    <w:p w:rsidR="00CC7103" w:rsidRDefault="00CC7103" w:rsidP="00CC7103"/>
    <w:p w:rsidR="00CC7103" w:rsidRDefault="00CC7103" w:rsidP="00CC7103"/>
    <w:p w:rsidR="00CC7103" w:rsidRDefault="00CC7103" w:rsidP="00CC7103"/>
    <w:p w:rsidR="00CC7103" w:rsidRDefault="00CC7103" w:rsidP="00CC7103"/>
    <w:p w:rsidR="00CC7103" w:rsidRDefault="00CC7103" w:rsidP="00CC7103"/>
    <w:p w:rsidR="00CC7103" w:rsidRDefault="00CC7103" w:rsidP="00CC7103"/>
    <w:p w:rsidR="00CC7103" w:rsidRDefault="00CC7103" w:rsidP="00CC7103">
      <w:pPr>
        <w:pStyle w:val="Subttulo"/>
      </w:pPr>
      <w:r>
        <w:t>Esquema de Navegación 1.1</w:t>
      </w:r>
    </w:p>
    <w:p w:rsidR="00CC7103" w:rsidRDefault="00CC7103" w:rsidP="00CC7103">
      <w:r>
        <w:rPr>
          <w:noProof/>
          <w:lang w:eastAsia="es-P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1564005</wp:posOffset>
            </wp:positionH>
            <wp:positionV relativeFrom="paragraph">
              <wp:posOffset>95250</wp:posOffset>
            </wp:positionV>
            <wp:extent cx="5791200" cy="1714500"/>
            <wp:effectExtent l="0" t="19050" r="0" b="19050"/>
            <wp:wrapNone/>
            <wp:docPr id="5" name="Diagrama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anchor>
        </w:drawing>
      </w:r>
    </w:p>
    <w:p w:rsidR="00CC7103" w:rsidRDefault="00CC7103" w:rsidP="00CC7103"/>
    <w:p w:rsidR="00CC7103" w:rsidRDefault="00CC7103" w:rsidP="00CC7103"/>
    <w:p w:rsidR="00CC7103" w:rsidRDefault="00CC7103" w:rsidP="00CC7103"/>
    <w:p w:rsidR="00CC7103" w:rsidRDefault="00CC7103" w:rsidP="00CC7103"/>
    <w:p w:rsidR="00CC7103" w:rsidRDefault="00CC7103" w:rsidP="00CC7103"/>
    <w:p w:rsidR="00CC7103" w:rsidRDefault="00CC7103" w:rsidP="00CC7103"/>
    <w:p w:rsidR="00CC7103" w:rsidRDefault="00CC7103" w:rsidP="00CC7103">
      <w:pPr>
        <w:pStyle w:val="Subttulo"/>
      </w:pPr>
      <w:r>
        <w:t>Esquema de Navegación 1.2</w:t>
      </w:r>
    </w:p>
    <w:p w:rsidR="00CC7103" w:rsidRPr="00D85B4C" w:rsidRDefault="00D03B16" w:rsidP="00CC7103">
      <w:r w:rsidRPr="00D85B4C"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1800225</wp:posOffset>
            </wp:positionH>
            <wp:positionV relativeFrom="paragraph">
              <wp:posOffset>219075</wp:posOffset>
            </wp:positionV>
            <wp:extent cx="5553075" cy="2419350"/>
            <wp:effectExtent l="0" t="38100" r="0" b="19050"/>
            <wp:wrapNone/>
            <wp:docPr id="8" name="Diagrama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anchor>
        </w:drawing>
      </w:r>
    </w:p>
    <w:p w:rsidR="00CC7103" w:rsidRDefault="00CC7103" w:rsidP="00CC7103">
      <w:pPr>
        <w:sectPr w:rsidR="00CC7103" w:rsidSect="00CC7103">
          <w:pgSz w:w="16839" w:h="11907" w:orient="landscape"/>
          <w:pgMar w:top="851" w:right="567" w:bottom="851" w:left="567" w:header="720" w:footer="646" w:gutter="0"/>
          <w:cols w:space="720"/>
          <w:titlePg/>
          <w:docGrid w:linePitch="360"/>
        </w:sectPr>
      </w:pPr>
    </w:p>
    <w:p w:rsidR="008D3865" w:rsidRDefault="008D3865" w:rsidP="008D3865">
      <w:pPr>
        <w:ind w:left="360"/>
        <w:jc w:val="both"/>
        <w:rPr>
          <w:rFonts w:ascii="Verdana" w:hAnsi="Verdana"/>
          <w:lang w:val="es-ES"/>
        </w:rPr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5316</wp:posOffset>
            </wp:positionV>
            <wp:extent cx="1343025" cy="1233377"/>
            <wp:effectExtent l="19050" t="0" r="9525" b="0"/>
            <wp:wrapSquare wrapText="bothSides"/>
            <wp:docPr id="3" name="Picture 2" descr="logo-usi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usil-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r="56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33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3865" w:rsidRPr="008D3865" w:rsidRDefault="008D3865" w:rsidP="008D386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8D3865">
        <w:rPr>
          <w:rFonts w:ascii="Arial" w:hAnsi="Arial" w:cs="Arial"/>
          <w:b/>
          <w:bCs/>
          <w:sz w:val="28"/>
          <w:szCs w:val="28"/>
          <w:lang w:val="es-ES"/>
        </w:rPr>
        <w:t>UNIVERSIDAD SAN IGNACIO DE LOYOLA</w:t>
      </w:r>
    </w:p>
    <w:p w:rsidR="008D3865" w:rsidRPr="008D3865" w:rsidRDefault="008D3865" w:rsidP="008D386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3366FF"/>
          <w:sz w:val="32"/>
          <w:szCs w:val="32"/>
          <w:lang w:val="es-ES"/>
        </w:rPr>
      </w:pPr>
      <w:r w:rsidRPr="008D3865">
        <w:rPr>
          <w:rFonts w:ascii="Arial" w:hAnsi="Arial" w:cs="Arial"/>
          <w:b/>
          <w:bCs/>
          <w:color w:val="3366FF"/>
          <w:sz w:val="32"/>
          <w:szCs w:val="32"/>
          <w:lang w:val="es-ES"/>
        </w:rPr>
        <w:t>Facultad de Ingeniería y Arquitectura</w:t>
      </w:r>
    </w:p>
    <w:p w:rsidR="008D3865" w:rsidRPr="008D3865" w:rsidRDefault="008D3865" w:rsidP="008D3865">
      <w:pPr>
        <w:rPr>
          <w:rFonts w:ascii="Calibri" w:hAnsi="Calibri"/>
          <w:sz w:val="40"/>
          <w:szCs w:val="40"/>
          <w:lang w:val="es-ES"/>
        </w:rPr>
      </w:pPr>
    </w:p>
    <w:p w:rsidR="008D3865" w:rsidRPr="008D3865" w:rsidRDefault="008D3865" w:rsidP="008D3865">
      <w:pPr>
        <w:rPr>
          <w:rFonts w:ascii="Arial" w:hAnsi="Arial" w:cs="Arial"/>
          <w:b/>
          <w:sz w:val="32"/>
          <w:szCs w:val="36"/>
          <w:lang w:val="es-ES"/>
        </w:rPr>
      </w:pPr>
      <w:r w:rsidRPr="008D3865">
        <w:rPr>
          <w:rFonts w:ascii="Arial" w:hAnsi="Arial" w:cs="Arial"/>
          <w:b/>
          <w:color w:val="00B050"/>
          <w:sz w:val="32"/>
          <w:szCs w:val="36"/>
          <w:lang w:val="es-ES"/>
        </w:rPr>
        <w:t>Curso:</w:t>
      </w:r>
    </w:p>
    <w:p w:rsidR="008D3865" w:rsidRPr="008D3865" w:rsidRDefault="008D3865" w:rsidP="008D3865">
      <w:pPr>
        <w:jc w:val="center"/>
        <w:rPr>
          <w:rFonts w:ascii="Arial" w:hAnsi="Arial" w:cs="Arial"/>
          <w:sz w:val="28"/>
          <w:lang w:val="es-ES"/>
        </w:rPr>
      </w:pPr>
      <w:r w:rsidRPr="008D3865">
        <w:rPr>
          <w:rFonts w:ascii="Arial" w:hAnsi="Arial" w:cs="Arial"/>
          <w:sz w:val="28"/>
          <w:lang w:val="es-ES"/>
        </w:rPr>
        <w:t>Taller de Software 4</w:t>
      </w:r>
    </w:p>
    <w:p w:rsidR="008D3865" w:rsidRPr="008D3865" w:rsidRDefault="008D3865" w:rsidP="008D3865">
      <w:pPr>
        <w:widowControl w:val="0"/>
        <w:rPr>
          <w:rFonts w:ascii="Arial" w:hAnsi="Arial" w:cs="Arial"/>
          <w:b/>
          <w:color w:val="00B050"/>
          <w:sz w:val="32"/>
          <w:szCs w:val="36"/>
          <w:lang w:val="es-ES"/>
        </w:rPr>
      </w:pPr>
      <w:r w:rsidRPr="008D3865">
        <w:rPr>
          <w:rFonts w:ascii="Arial" w:hAnsi="Arial" w:cs="Arial"/>
          <w:b/>
          <w:color w:val="00B050"/>
          <w:sz w:val="32"/>
          <w:szCs w:val="36"/>
          <w:lang w:val="es-ES"/>
        </w:rPr>
        <w:t>Profesor:</w:t>
      </w:r>
    </w:p>
    <w:p w:rsidR="008D3865" w:rsidRPr="008D3865" w:rsidRDefault="008D3865" w:rsidP="008D3865">
      <w:pPr>
        <w:widowControl w:val="0"/>
        <w:jc w:val="center"/>
        <w:rPr>
          <w:rFonts w:ascii="Arial" w:hAnsi="Arial" w:cs="Arial"/>
          <w:sz w:val="28"/>
          <w:lang w:val="es-ES"/>
        </w:rPr>
      </w:pPr>
      <w:r w:rsidRPr="008D3865">
        <w:rPr>
          <w:rFonts w:ascii="Arial" w:hAnsi="Arial" w:cs="Arial"/>
          <w:b/>
          <w:sz w:val="28"/>
          <w:lang w:val="es-ES"/>
        </w:rPr>
        <w:br/>
      </w:r>
      <w:proofErr w:type="spellStart"/>
      <w:r w:rsidRPr="008D3865">
        <w:rPr>
          <w:sz w:val="28"/>
          <w:lang w:val="es-ES"/>
        </w:rPr>
        <w:t>Subauste</w:t>
      </w:r>
      <w:proofErr w:type="spellEnd"/>
      <w:r w:rsidRPr="008D3865">
        <w:rPr>
          <w:sz w:val="28"/>
          <w:lang w:val="es-ES"/>
        </w:rPr>
        <w:t xml:space="preserve"> </w:t>
      </w:r>
      <w:proofErr w:type="spellStart"/>
      <w:r w:rsidRPr="008D3865">
        <w:rPr>
          <w:sz w:val="28"/>
          <w:lang w:val="es-ES"/>
        </w:rPr>
        <w:t>Oliden</w:t>
      </w:r>
      <w:proofErr w:type="spellEnd"/>
      <w:r w:rsidRPr="008D3865">
        <w:rPr>
          <w:sz w:val="28"/>
          <w:lang w:val="es-ES"/>
        </w:rPr>
        <w:t>, Daniel Alejandro</w:t>
      </w:r>
      <w:r w:rsidRPr="008D3865">
        <w:rPr>
          <w:rFonts w:ascii="Arial" w:hAnsi="Arial" w:cs="Arial"/>
          <w:sz w:val="28"/>
          <w:lang w:val="es-ES"/>
        </w:rPr>
        <w:t> </w:t>
      </w:r>
      <w:r w:rsidRPr="008D3865">
        <w:rPr>
          <w:rFonts w:ascii="Arial" w:hAnsi="Arial" w:cs="Arial"/>
          <w:sz w:val="28"/>
          <w:lang w:val="es-ES"/>
        </w:rPr>
        <w:br/>
      </w:r>
    </w:p>
    <w:p w:rsidR="008D3865" w:rsidRPr="008D3865" w:rsidRDefault="008D3865" w:rsidP="008D3865">
      <w:pPr>
        <w:widowControl w:val="0"/>
        <w:rPr>
          <w:rFonts w:ascii="Arial" w:hAnsi="Arial" w:cs="Arial"/>
          <w:b/>
          <w:color w:val="00B050"/>
          <w:sz w:val="32"/>
          <w:szCs w:val="36"/>
          <w:lang w:val="es-ES"/>
        </w:rPr>
      </w:pPr>
      <w:r w:rsidRPr="008D3865">
        <w:rPr>
          <w:rFonts w:ascii="Arial" w:hAnsi="Arial" w:cs="Arial"/>
          <w:b/>
          <w:color w:val="00B050"/>
          <w:sz w:val="32"/>
          <w:szCs w:val="36"/>
          <w:lang w:val="es-ES"/>
        </w:rPr>
        <w:t>Alumnos:</w:t>
      </w:r>
    </w:p>
    <w:p w:rsidR="008D3865" w:rsidRPr="008D3865" w:rsidRDefault="008D3865" w:rsidP="008D3865">
      <w:pPr>
        <w:rPr>
          <w:rStyle w:val="apple-style-span"/>
          <w:rFonts w:ascii="Arial" w:hAnsi="Arial" w:cs="Arial"/>
          <w:color w:val="000000"/>
          <w:sz w:val="13"/>
          <w:szCs w:val="15"/>
          <w:shd w:val="clear" w:color="auto" w:fill="E8F3FF"/>
          <w:lang w:val="es-ES"/>
        </w:rPr>
      </w:pPr>
    </w:p>
    <w:p w:rsidR="008D3865" w:rsidRPr="008D3865" w:rsidRDefault="008D3865" w:rsidP="008D3865">
      <w:pPr>
        <w:jc w:val="center"/>
        <w:rPr>
          <w:sz w:val="28"/>
          <w:szCs w:val="32"/>
          <w:lang w:val="es-ES"/>
        </w:rPr>
      </w:pPr>
      <w:proofErr w:type="spellStart"/>
      <w:r w:rsidRPr="008D3865">
        <w:rPr>
          <w:sz w:val="28"/>
          <w:szCs w:val="32"/>
          <w:lang w:val="es-ES"/>
        </w:rPr>
        <w:t>Ayuque</w:t>
      </w:r>
      <w:proofErr w:type="spellEnd"/>
      <w:r w:rsidRPr="008D3865">
        <w:rPr>
          <w:sz w:val="28"/>
          <w:szCs w:val="32"/>
          <w:lang w:val="es-ES"/>
        </w:rPr>
        <w:t xml:space="preserve"> Arenas, Kevin José Marino</w:t>
      </w:r>
    </w:p>
    <w:p w:rsidR="008D3865" w:rsidRPr="008D3865" w:rsidRDefault="008D3865" w:rsidP="008D3865">
      <w:pPr>
        <w:jc w:val="center"/>
        <w:rPr>
          <w:sz w:val="28"/>
          <w:szCs w:val="32"/>
          <w:lang w:val="es-ES"/>
        </w:rPr>
      </w:pPr>
      <w:r w:rsidRPr="008D3865">
        <w:rPr>
          <w:sz w:val="28"/>
          <w:szCs w:val="32"/>
          <w:lang w:val="es-ES"/>
        </w:rPr>
        <w:t>Leva Trujillo, Kevin Freddy</w:t>
      </w:r>
    </w:p>
    <w:p w:rsidR="008D3865" w:rsidRPr="008D3865" w:rsidRDefault="008D3865" w:rsidP="008D3865">
      <w:pPr>
        <w:jc w:val="center"/>
        <w:rPr>
          <w:sz w:val="28"/>
          <w:szCs w:val="32"/>
          <w:lang w:val="es-ES"/>
        </w:rPr>
      </w:pPr>
      <w:r w:rsidRPr="008D3865">
        <w:rPr>
          <w:sz w:val="28"/>
          <w:szCs w:val="32"/>
          <w:lang w:val="es-ES"/>
        </w:rPr>
        <w:t>Torres Herrera, Renzo Pedro</w:t>
      </w:r>
    </w:p>
    <w:p w:rsidR="008D3865" w:rsidRPr="008D3865" w:rsidRDefault="008D3865" w:rsidP="008D3865">
      <w:pPr>
        <w:jc w:val="center"/>
        <w:rPr>
          <w:rFonts w:ascii="Arial" w:hAnsi="Arial" w:cs="Arial"/>
          <w:sz w:val="28"/>
          <w:szCs w:val="32"/>
          <w:lang w:val="es-ES"/>
        </w:rPr>
      </w:pPr>
      <w:r w:rsidRPr="008D3865">
        <w:rPr>
          <w:sz w:val="28"/>
          <w:szCs w:val="32"/>
          <w:lang w:val="es-ES"/>
        </w:rPr>
        <w:t xml:space="preserve">Velásquez García, </w:t>
      </w:r>
      <w:proofErr w:type="spellStart"/>
      <w:r w:rsidRPr="008D3865">
        <w:rPr>
          <w:sz w:val="28"/>
          <w:szCs w:val="32"/>
          <w:lang w:val="es-ES"/>
        </w:rPr>
        <w:t>Cristhian</w:t>
      </w:r>
      <w:proofErr w:type="spellEnd"/>
      <w:r w:rsidRPr="008D3865">
        <w:rPr>
          <w:sz w:val="28"/>
          <w:szCs w:val="32"/>
          <w:lang w:val="es-ES"/>
        </w:rPr>
        <w:t xml:space="preserve"> Alberto</w:t>
      </w:r>
    </w:p>
    <w:p w:rsidR="008D3865" w:rsidRDefault="008D3865" w:rsidP="008D3865">
      <w:pPr>
        <w:jc w:val="center"/>
        <w:rPr>
          <w:rFonts w:ascii="Arial" w:hAnsi="Arial" w:cs="Arial"/>
          <w:sz w:val="32"/>
          <w:szCs w:val="32"/>
          <w:lang w:val="es-ES"/>
        </w:rPr>
      </w:pPr>
    </w:p>
    <w:p w:rsidR="008D3865" w:rsidRPr="008D3865" w:rsidRDefault="008D3865" w:rsidP="008D3865">
      <w:pPr>
        <w:widowControl w:val="0"/>
        <w:rPr>
          <w:rFonts w:ascii="Arial" w:hAnsi="Arial" w:cs="Arial"/>
          <w:b/>
          <w:color w:val="00B050"/>
          <w:sz w:val="32"/>
          <w:szCs w:val="36"/>
          <w:lang w:val="es-ES"/>
        </w:rPr>
      </w:pPr>
      <w:r w:rsidRPr="008D3865">
        <w:rPr>
          <w:rFonts w:ascii="Arial" w:hAnsi="Arial" w:cs="Arial"/>
          <w:b/>
          <w:color w:val="00B050"/>
          <w:sz w:val="32"/>
          <w:szCs w:val="36"/>
          <w:lang w:val="es-ES"/>
        </w:rPr>
        <w:t>Empresa:</w:t>
      </w:r>
    </w:p>
    <w:p w:rsidR="008D3865" w:rsidRPr="00041A09" w:rsidRDefault="008D3865" w:rsidP="008D3865">
      <w:pPr>
        <w:jc w:val="center"/>
        <w:rPr>
          <w:rFonts w:ascii="Arial" w:hAnsi="Arial" w:cs="Arial"/>
          <w:b/>
          <w:color w:val="E36C0A" w:themeColor="accent6" w:themeShade="BF"/>
          <w:sz w:val="32"/>
          <w:szCs w:val="32"/>
          <w:lang w:val="es-ES"/>
        </w:rPr>
      </w:pPr>
      <w:r w:rsidRPr="00041A09">
        <w:rPr>
          <w:rFonts w:ascii="Arial" w:hAnsi="Arial" w:cs="Arial"/>
          <w:b/>
          <w:color w:val="E36C0A" w:themeColor="accent6" w:themeShade="BF"/>
          <w:sz w:val="32"/>
          <w:szCs w:val="32"/>
          <w:lang w:val="es-ES"/>
        </w:rPr>
        <w:t xml:space="preserve">Naranja </w:t>
      </w:r>
      <w:proofErr w:type="spellStart"/>
      <w:r w:rsidRPr="00041A09">
        <w:rPr>
          <w:rFonts w:ascii="Arial" w:hAnsi="Arial" w:cs="Arial"/>
          <w:b/>
          <w:color w:val="E36C0A" w:themeColor="accent6" w:themeShade="BF"/>
          <w:sz w:val="32"/>
          <w:szCs w:val="32"/>
          <w:lang w:val="es-ES"/>
        </w:rPr>
        <w:t>Design</w:t>
      </w:r>
      <w:proofErr w:type="spellEnd"/>
    </w:p>
    <w:p w:rsidR="008D3865" w:rsidRPr="00041A09" w:rsidRDefault="008D3865" w:rsidP="008D3865">
      <w:pPr>
        <w:rPr>
          <w:rFonts w:ascii="Arial" w:hAnsi="Arial" w:cs="Arial"/>
          <w:b/>
          <w:sz w:val="32"/>
          <w:szCs w:val="32"/>
          <w:lang w:val="es-ES"/>
        </w:rPr>
      </w:pPr>
    </w:p>
    <w:p w:rsidR="008D3865" w:rsidRPr="00041A09" w:rsidRDefault="008D3865" w:rsidP="008D3865">
      <w:pPr>
        <w:pStyle w:val="Ttulo9"/>
        <w:widowControl w:val="0"/>
        <w:jc w:val="center"/>
        <w:rPr>
          <w:rFonts w:ascii="Arial" w:hAnsi="Arial" w:cs="Arial"/>
          <w:sz w:val="22"/>
          <w:lang w:val="es-ES"/>
        </w:rPr>
      </w:pPr>
      <w:r w:rsidRPr="00041A09">
        <w:rPr>
          <w:rFonts w:ascii="Arial" w:hAnsi="Arial" w:cs="Arial"/>
          <w:sz w:val="22"/>
          <w:lang w:val="es-ES"/>
        </w:rPr>
        <w:t>Lima – Perú</w:t>
      </w:r>
    </w:p>
    <w:p w:rsidR="008D3865" w:rsidRPr="00041A09" w:rsidRDefault="008D3865" w:rsidP="008D3865">
      <w:pPr>
        <w:rPr>
          <w:lang w:val="es-ES"/>
        </w:rPr>
      </w:pPr>
    </w:p>
    <w:p w:rsidR="008D3865" w:rsidRPr="008D3865" w:rsidRDefault="008D3865" w:rsidP="00CC7103">
      <w:pPr>
        <w:widowControl w:val="0"/>
        <w:jc w:val="center"/>
        <w:rPr>
          <w:rFonts w:ascii="Verdana" w:hAnsi="Verdana"/>
          <w:lang w:val="es-ES"/>
        </w:rPr>
      </w:pPr>
      <w:r w:rsidRPr="00041A09">
        <w:rPr>
          <w:rFonts w:ascii="Arial" w:hAnsi="Arial" w:cs="Arial"/>
          <w:bCs/>
          <w:sz w:val="28"/>
          <w:lang w:val="es-ES"/>
        </w:rPr>
        <w:t>2011</w:t>
      </w:r>
    </w:p>
    <w:sectPr w:rsidR="008D3865" w:rsidRPr="008D3865" w:rsidSect="00B64878">
      <w:pgSz w:w="11907" w:h="16839"/>
      <w:pgMar w:top="2520" w:right="1800" w:bottom="1440" w:left="1800" w:header="720" w:footer="64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69B8" w:rsidRDefault="00DA69B8">
      <w:r>
        <w:separator/>
      </w:r>
    </w:p>
  </w:endnote>
  <w:endnote w:type="continuationSeparator" w:id="0">
    <w:p w:rsidR="00DA69B8" w:rsidRDefault="00DA69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96C" w:rsidRPr="00A351BC" w:rsidRDefault="009D696C" w:rsidP="009D696C">
    <w:pPr>
      <w:pStyle w:val="Direccindelremitente"/>
      <w:rPr>
        <w:lang w:val="es-ES"/>
      </w:rPr>
    </w:pPr>
    <w:r>
      <w:rPr>
        <w:lang w:val="es-ES"/>
      </w:rPr>
      <w:t xml:space="preserve">Pasaje </w:t>
    </w:r>
    <w:proofErr w:type="spellStart"/>
    <w:r>
      <w:rPr>
        <w:lang w:val="es-ES"/>
      </w:rPr>
      <w:t>Nassai</w:t>
    </w:r>
    <w:proofErr w:type="spellEnd"/>
    <w:r>
      <w:rPr>
        <w:lang w:val="es-ES"/>
      </w:rPr>
      <w:t xml:space="preserve"> 132 Urb. Santa Patricia, La Molina, Lima </w:t>
    </w:r>
    <w:r w:rsidRPr="00A351BC">
      <w:rPr>
        <w:lang w:val="es-ES"/>
      </w:rPr>
      <w:t xml:space="preserve"> ● Teléfono: </w:t>
    </w:r>
    <w:r>
      <w:rPr>
        <w:lang w:val="es-ES"/>
      </w:rPr>
      <w:t>3</w:t>
    </w:r>
    <w:r w:rsidR="00FD3104">
      <w:rPr>
        <w:lang w:val="es-ES"/>
      </w:rPr>
      <w:t>49</w:t>
    </w:r>
    <w:r>
      <w:rPr>
        <w:lang w:val="es-ES"/>
      </w:rPr>
      <w:t xml:space="preserve"> </w:t>
    </w:r>
    <w:r w:rsidR="00FD3104">
      <w:rPr>
        <w:lang w:val="es-ES"/>
      </w:rPr>
      <w:t>4501</w:t>
    </w:r>
    <w:r>
      <w:rPr>
        <w:lang w:val="es-ES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878" w:rsidRPr="00A351BC" w:rsidRDefault="00ED020B">
    <w:pPr>
      <w:pStyle w:val="Direccindelremitente"/>
      <w:rPr>
        <w:lang w:val="es-ES"/>
      </w:rPr>
    </w:pPr>
    <w:r>
      <w:rPr>
        <w:lang w:val="es-ES"/>
      </w:rPr>
      <w:t xml:space="preserve">Pasaje </w:t>
    </w:r>
    <w:proofErr w:type="spellStart"/>
    <w:r>
      <w:rPr>
        <w:lang w:val="es-ES"/>
      </w:rPr>
      <w:t>Nassai</w:t>
    </w:r>
    <w:proofErr w:type="spellEnd"/>
    <w:r>
      <w:rPr>
        <w:lang w:val="es-ES"/>
      </w:rPr>
      <w:t xml:space="preserve"> 132 Urb. Santa Patricia, La Molina, Lima </w:t>
    </w:r>
    <w:r w:rsidR="00B64878" w:rsidRPr="00A351BC">
      <w:rPr>
        <w:lang w:val="es-ES"/>
      </w:rPr>
      <w:t xml:space="preserve"> ● Teléfono: </w:t>
    </w:r>
    <w:r>
      <w:rPr>
        <w:lang w:val="es-ES"/>
      </w:rPr>
      <w:t>3</w:t>
    </w:r>
    <w:r w:rsidR="00041A09">
      <w:rPr>
        <w:lang w:val="es-ES"/>
      </w:rPr>
      <w:t>49</w:t>
    </w:r>
    <w:r>
      <w:rPr>
        <w:lang w:val="es-ES"/>
      </w:rPr>
      <w:t xml:space="preserve"> </w:t>
    </w:r>
    <w:r w:rsidR="00041A09">
      <w:rPr>
        <w:lang w:val="es-ES"/>
      </w:rPr>
      <w:t>4501</w:t>
    </w:r>
    <w:r>
      <w:rPr>
        <w:lang w:val="es-ES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69B8" w:rsidRDefault="00DA69B8">
      <w:r>
        <w:separator/>
      </w:r>
    </w:p>
  </w:footnote>
  <w:footnote w:type="continuationSeparator" w:id="0">
    <w:p w:rsidR="00DA69B8" w:rsidRDefault="00DA69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878" w:rsidRDefault="00387809">
    <w:pPr>
      <w:pStyle w:val="Encabezado"/>
    </w:pPr>
    <w:r w:rsidRPr="00387809">
      <w:rPr>
        <w:noProof/>
        <w:lang w:val="es-ES"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0" type="#_x0000_t202" style="position:absolute;margin-left:87.75pt;margin-top:29.25pt;width:165pt;height:35.25pt;z-index:251660288" filled="f" stroked="f">
          <v:textbox>
            <w:txbxContent>
              <w:p w:rsidR="009D696C" w:rsidRPr="009D696C" w:rsidRDefault="009D696C">
                <w:pPr>
                  <w:rPr>
                    <w:rFonts w:ascii="Verdana" w:hAnsi="Verdana"/>
                    <w:b/>
                    <w:i/>
                    <w:color w:val="E36C0A" w:themeColor="accent6" w:themeShade="BF"/>
                    <w:lang w:val="es-PE"/>
                  </w:rPr>
                </w:pPr>
                <w:r w:rsidRPr="009D696C">
                  <w:rPr>
                    <w:rFonts w:ascii="Verdana" w:hAnsi="Verdana"/>
                    <w:b/>
                    <w:i/>
                    <w:color w:val="E36C0A" w:themeColor="accent6" w:themeShade="BF"/>
                    <w:lang w:val="es-PE"/>
                  </w:rPr>
                  <w:t xml:space="preserve">Naranja </w:t>
                </w:r>
                <w:proofErr w:type="spellStart"/>
                <w:r w:rsidRPr="009D696C">
                  <w:rPr>
                    <w:rFonts w:ascii="Verdana" w:hAnsi="Verdana"/>
                    <w:b/>
                    <w:i/>
                    <w:color w:val="E36C0A" w:themeColor="accent6" w:themeShade="BF"/>
                    <w:lang w:val="es-PE"/>
                  </w:rPr>
                  <w:t>Design</w:t>
                </w:r>
                <w:proofErr w:type="spellEnd"/>
              </w:p>
            </w:txbxContent>
          </v:textbox>
        </v:shape>
      </w:pict>
    </w:r>
    <w:r w:rsidRPr="00387809">
      <w:pict>
        <v:line id="_x0000_s4097" style="position:absolute;z-index:251659264" from="74.1pt,15.8pt" to="436.8pt,15.8pt" strokecolor="#f90" strokeweight="1.5pt"/>
      </w:pict>
    </w:r>
    <w:r w:rsidRPr="00387809">
      <w:pict>
        <v:shape id="_x0000_s4098" type="#_x0000_t202" style="position:absolute;margin-left:82.2pt;margin-top:41.2pt;width:80.65pt;height:53pt;z-index:251656192;mso-wrap-style:none;mso-position-horizontal-relative:page;mso-position-vertical-relative:page" filled="f" stroked="f">
          <v:textbox style="mso-next-textbox:#_x0000_s4098">
            <w:txbxContent>
              <w:p w:rsidR="00B64878" w:rsidRDefault="009D696C">
                <w:r w:rsidRPr="009D696C">
                  <w:rPr>
                    <w:noProof/>
                    <w:kern w:val="0"/>
                    <w:sz w:val="20"/>
                    <w:szCs w:val="20"/>
                    <w:lang w:val="es-PE" w:eastAsia="es-PE"/>
                  </w:rPr>
                  <w:drawing>
                    <wp:inline distT="0" distB="0" distL="0" distR="0">
                      <wp:extent cx="523875" cy="523875"/>
                      <wp:effectExtent l="19050" t="0" r="9525" b="0"/>
                      <wp:docPr id="2" name="Imagen 7" descr="E:\media-naranja_design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 descr="E:\media-naranja_design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23875" cy="523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878" w:rsidRDefault="000679B0">
    <w:pPr>
      <w:pStyle w:val="Nombredelacompaa"/>
    </w:pPr>
    <w:r>
      <w:rPr>
        <w:b w:val="0"/>
        <w:noProof/>
        <w:color w:val="auto"/>
        <w:kern w:val="0"/>
        <w:sz w:val="20"/>
        <w:szCs w:val="20"/>
        <w:lang w:val="es-PE" w:eastAsia="es-PE" w:bidi="ar-SA"/>
      </w:rPr>
      <w:drawing>
        <wp:inline distT="0" distB="0" distL="0" distR="0">
          <wp:extent cx="857250" cy="857250"/>
          <wp:effectExtent l="19050" t="0" r="0" b="0"/>
          <wp:docPr id="7" name="Imagen 7" descr="E:\media-naranja_desig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E:\media-naranja_design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857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s-PE" w:eastAsia="es-PE" w:bidi="ar-SA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page">
            <wp:posOffset>944880</wp:posOffset>
          </wp:positionH>
          <wp:positionV relativeFrom="page">
            <wp:posOffset>662940</wp:posOffset>
          </wp:positionV>
          <wp:extent cx="5724525" cy="466090"/>
          <wp:effectExtent l="19050" t="0" r="952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 preferRelativeResize="0"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4525" cy="466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spellStart"/>
    <w:r w:rsidR="00B64878">
      <w:t>N</w:t>
    </w:r>
    <w:r>
      <w:t>aranja</w:t>
    </w:r>
    <w:proofErr w:type="spellEnd"/>
    <w:r>
      <w:t xml:space="preserve"> Design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03EB7"/>
    <w:multiLevelType w:val="multilevel"/>
    <w:tmpl w:val="62EA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FB2C70"/>
    <w:multiLevelType w:val="hybridMultilevel"/>
    <w:tmpl w:val="C4768278"/>
    <w:lvl w:ilvl="0" w:tplc="93444168">
      <w:start w:val="1"/>
      <w:numFmt w:val="decimal"/>
      <w:lvlText w:val="%1.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4102">
      <o:colormenu v:ext="edit" fillcolor="none" stroke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175A8"/>
    <w:rsid w:val="000175A8"/>
    <w:rsid w:val="00041A09"/>
    <w:rsid w:val="000679B0"/>
    <w:rsid w:val="000C7A34"/>
    <w:rsid w:val="001E067E"/>
    <w:rsid w:val="002F5BC7"/>
    <w:rsid w:val="00384CD1"/>
    <w:rsid w:val="00387809"/>
    <w:rsid w:val="00401817"/>
    <w:rsid w:val="00661A10"/>
    <w:rsid w:val="00674059"/>
    <w:rsid w:val="00856CAF"/>
    <w:rsid w:val="0089787E"/>
    <w:rsid w:val="008A3E31"/>
    <w:rsid w:val="008D3865"/>
    <w:rsid w:val="009D696C"/>
    <w:rsid w:val="00A3214E"/>
    <w:rsid w:val="00A351BC"/>
    <w:rsid w:val="00A67E07"/>
    <w:rsid w:val="00A80946"/>
    <w:rsid w:val="00B13488"/>
    <w:rsid w:val="00B64878"/>
    <w:rsid w:val="00C13816"/>
    <w:rsid w:val="00C65072"/>
    <w:rsid w:val="00C833A3"/>
    <w:rsid w:val="00CC7103"/>
    <w:rsid w:val="00CC74F2"/>
    <w:rsid w:val="00D563DD"/>
    <w:rsid w:val="00DA69B8"/>
    <w:rsid w:val="00ED020B"/>
    <w:rsid w:val="00FD30AD"/>
    <w:rsid w:val="00FD3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2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75A8"/>
    <w:pPr>
      <w:spacing w:after="180" w:line="268" w:lineRule="auto"/>
    </w:pPr>
    <w:rPr>
      <w:kern w:val="28"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0175A8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75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75A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8D386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175A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175A8"/>
    <w:pPr>
      <w:tabs>
        <w:tab w:val="center" w:pos="4320"/>
        <w:tab w:val="right" w:pos="8640"/>
      </w:tabs>
    </w:pPr>
  </w:style>
  <w:style w:type="paragraph" w:styleId="Cierre">
    <w:name w:val="Closing"/>
    <w:basedOn w:val="Normal"/>
    <w:rsid w:val="000175A8"/>
    <w:pPr>
      <w:spacing w:after="1200" w:line="240" w:lineRule="auto"/>
    </w:pPr>
    <w:rPr>
      <w:kern w:val="0"/>
    </w:rPr>
  </w:style>
  <w:style w:type="paragraph" w:styleId="Firma">
    <w:name w:val="Signature"/>
    <w:basedOn w:val="Normal"/>
    <w:rsid w:val="000175A8"/>
    <w:pPr>
      <w:spacing w:after="0" w:line="240" w:lineRule="auto"/>
    </w:pPr>
    <w:rPr>
      <w:kern w:val="0"/>
    </w:rPr>
  </w:style>
  <w:style w:type="paragraph" w:styleId="Textoindependiente">
    <w:name w:val="Body Text"/>
    <w:basedOn w:val="Normal"/>
    <w:rsid w:val="000175A8"/>
    <w:pPr>
      <w:spacing w:after="240" w:line="240" w:lineRule="auto"/>
    </w:pPr>
    <w:rPr>
      <w:kern w:val="0"/>
    </w:rPr>
  </w:style>
  <w:style w:type="paragraph" w:styleId="Saludo">
    <w:name w:val="Salutation"/>
    <w:basedOn w:val="Normal"/>
    <w:next w:val="Normal"/>
    <w:rsid w:val="000175A8"/>
    <w:pPr>
      <w:spacing w:before="480" w:after="240" w:line="240" w:lineRule="auto"/>
    </w:pPr>
    <w:rPr>
      <w:kern w:val="0"/>
    </w:rPr>
  </w:style>
  <w:style w:type="paragraph" w:styleId="Fecha">
    <w:name w:val="Date"/>
    <w:basedOn w:val="Normal"/>
    <w:next w:val="Normal"/>
    <w:rsid w:val="000175A8"/>
    <w:pPr>
      <w:spacing w:before="480" w:after="480" w:line="240" w:lineRule="auto"/>
    </w:pPr>
    <w:rPr>
      <w:kern w:val="0"/>
    </w:rPr>
  </w:style>
  <w:style w:type="paragraph" w:customStyle="1" w:styleId="Direccindelremitente">
    <w:name w:val="Dirección del remitente"/>
    <w:next w:val="Normal"/>
    <w:rsid w:val="000175A8"/>
    <w:pPr>
      <w:jc w:val="center"/>
    </w:pPr>
    <w:rPr>
      <w:rFonts w:ascii="Arial" w:hAnsi="Arial" w:cs="Arial"/>
      <w:color w:val="CC3300"/>
      <w:kern w:val="28"/>
      <w:sz w:val="16"/>
      <w:szCs w:val="16"/>
      <w:lang w:val="en-US" w:eastAsia="en-US" w:bidi="en-US"/>
    </w:rPr>
  </w:style>
  <w:style w:type="paragraph" w:customStyle="1" w:styleId="ccDatosadjuntos">
    <w:name w:val="cc:/Datos adjuntos"/>
    <w:basedOn w:val="Normal"/>
    <w:rsid w:val="000175A8"/>
    <w:pPr>
      <w:tabs>
        <w:tab w:val="left" w:pos="1440"/>
      </w:tabs>
      <w:spacing w:after="240" w:line="240" w:lineRule="auto"/>
      <w:ind w:left="1440" w:hanging="1440"/>
    </w:pPr>
    <w:rPr>
      <w:kern w:val="0"/>
      <w:lang w:bidi="en-US"/>
    </w:rPr>
  </w:style>
  <w:style w:type="paragraph" w:customStyle="1" w:styleId="Direccindeldestinatario">
    <w:name w:val="Dirección del destinatario"/>
    <w:basedOn w:val="Normal"/>
    <w:rsid w:val="000175A8"/>
    <w:pPr>
      <w:spacing w:after="0" w:line="240" w:lineRule="auto"/>
    </w:pPr>
    <w:rPr>
      <w:kern w:val="0"/>
      <w:lang w:bidi="en-US"/>
    </w:rPr>
  </w:style>
  <w:style w:type="paragraph" w:customStyle="1" w:styleId="Puesto">
    <w:name w:val="Puesto"/>
    <w:next w:val="ccDatosadjuntos"/>
    <w:rsid w:val="000175A8"/>
    <w:pPr>
      <w:spacing w:before="120" w:after="960"/>
    </w:pPr>
    <w:rPr>
      <w:sz w:val="24"/>
      <w:szCs w:val="24"/>
      <w:lang w:val="en-US" w:eastAsia="en-US" w:bidi="en-US"/>
    </w:rPr>
  </w:style>
  <w:style w:type="paragraph" w:customStyle="1" w:styleId="Nombredelacompaa">
    <w:name w:val="Nombre de la compañía"/>
    <w:basedOn w:val="Normal"/>
    <w:next w:val="Normal"/>
    <w:rsid w:val="000175A8"/>
    <w:pPr>
      <w:spacing w:before="480" w:after="0"/>
      <w:jc w:val="right"/>
    </w:pPr>
    <w:rPr>
      <w:b/>
      <w:color w:val="CC3300"/>
      <w:sz w:val="36"/>
      <w:szCs w:val="36"/>
      <w:lang w:bidi="en-US"/>
    </w:rPr>
  </w:style>
  <w:style w:type="table" w:customStyle="1" w:styleId="Tablanormal1">
    <w:name w:val="Tabla normal1"/>
    <w:semiHidden/>
    <w:rsid w:val="000175A8"/>
    <w:rPr>
      <w:lang w:val="en-US" w:eastAsia="en-US"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ED0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D020B"/>
    <w:rPr>
      <w:rFonts w:ascii="Tahoma" w:hAnsi="Tahoma" w:cs="Tahoma"/>
      <w:kern w:val="28"/>
      <w:sz w:val="16"/>
      <w:szCs w:val="16"/>
      <w:lang w:val="en-US" w:eastAsia="en-US"/>
    </w:rPr>
  </w:style>
  <w:style w:type="character" w:customStyle="1" w:styleId="apple-style-span">
    <w:name w:val="apple-style-span"/>
    <w:basedOn w:val="Fuentedeprrafopredeter"/>
    <w:rsid w:val="00ED020B"/>
  </w:style>
  <w:style w:type="paragraph" w:styleId="Citadestacada">
    <w:name w:val="Intense Quote"/>
    <w:basedOn w:val="Normal"/>
    <w:next w:val="Normal"/>
    <w:link w:val="CitadestacadaCar"/>
    <w:uiPriority w:val="30"/>
    <w:qFormat/>
    <w:rsid w:val="009D696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696C"/>
    <w:rPr>
      <w:b/>
      <w:bCs/>
      <w:i/>
      <w:iCs/>
      <w:color w:val="4F81BD" w:themeColor="accent1"/>
      <w:kern w:val="28"/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9D696C"/>
    <w:pPr>
      <w:ind w:left="720"/>
      <w:contextualSpacing/>
    </w:pPr>
  </w:style>
  <w:style w:type="character" w:customStyle="1" w:styleId="Ttulo9Car">
    <w:name w:val="Título 9 Car"/>
    <w:basedOn w:val="Fuentedeprrafopredeter"/>
    <w:link w:val="Ttulo9"/>
    <w:semiHidden/>
    <w:rsid w:val="008D3865"/>
    <w:rPr>
      <w:rFonts w:asciiTheme="majorHAnsi" w:eastAsiaTheme="majorEastAsia" w:hAnsiTheme="majorHAnsi" w:cstheme="majorBidi"/>
      <w:i/>
      <w:iCs/>
      <w:color w:val="404040" w:themeColor="text1" w:themeTint="BF"/>
      <w:kern w:val="28"/>
      <w:lang w:val="en-US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103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lang w:val="es-PE"/>
    </w:rPr>
  </w:style>
  <w:style w:type="character" w:customStyle="1" w:styleId="SubttuloCar">
    <w:name w:val="Subtítulo Car"/>
    <w:basedOn w:val="Fuentedeprrafopredeter"/>
    <w:link w:val="Subttulo"/>
    <w:uiPriority w:val="11"/>
    <w:rsid w:val="00CC71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diagramData" Target="diagrams/data3.xml"/><Relationship Id="rId7" Type="http://schemas.openxmlformats.org/officeDocument/2006/relationships/header" Target="header1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2" Type="http://schemas.openxmlformats.org/officeDocument/2006/relationships/styles" Target="styles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diagramColors" Target="diagrams/colors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umno\Datos%20de%20programa\Microsoft\Templates\Introductory%20letter%20to%20new%20client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7CF254-A1C6-473E-AD30-BB2F55371D3E}" type="doc">
      <dgm:prSet loTypeId="urn:microsoft.com/office/officeart/2005/8/layout/orgChart1" loCatId="hierarchy" qsTypeId="urn:microsoft.com/office/officeart/2005/8/quickstyle/simple5" qsCatId="simple" csTypeId="urn:microsoft.com/office/officeart/2005/8/colors/colorful2" csCatId="colorful" phldr="1"/>
      <dgm:spPr/>
      <dgm:t>
        <a:bodyPr/>
        <a:lstStyle/>
        <a:p>
          <a:endParaRPr lang="es-PE"/>
        </a:p>
      </dgm:t>
    </dgm:pt>
    <dgm:pt modelId="{E2F354BF-9E44-4A74-A8CE-319817F63DA2}">
      <dgm:prSet phldrT="[Texto]"/>
      <dgm:spPr/>
      <dgm:t>
        <a:bodyPr/>
        <a:lstStyle/>
        <a:p>
          <a:pPr algn="ctr"/>
          <a:r>
            <a:rPr lang="es-PE"/>
            <a:t>Menú</a:t>
          </a:r>
        </a:p>
      </dgm:t>
    </dgm:pt>
    <dgm:pt modelId="{9BF79215-F065-485E-9C1B-860415A1DC3F}" type="parTrans" cxnId="{3AD19D8D-A9DA-4549-97A7-C7D1D002A891}">
      <dgm:prSet/>
      <dgm:spPr/>
      <dgm:t>
        <a:bodyPr/>
        <a:lstStyle/>
        <a:p>
          <a:pPr algn="ctr"/>
          <a:endParaRPr lang="es-PE"/>
        </a:p>
      </dgm:t>
    </dgm:pt>
    <dgm:pt modelId="{FB936214-A9D5-421C-BCF5-A44E0FF8756C}" type="sibTrans" cxnId="{3AD19D8D-A9DA-4549-97A7-C7D1D002A891}">
      <dgm:prSet/>
      <dgm:spPr/>
      <dgm:t>
        <a:bodyPr/>
        <a:lstStyle/>
        <a:p>
          <a:pPr algn="ctr"/>
          <a:endParaRPr lang="es-PE"/>
        </a:p>
      </dgm:t>
    </dgm:pt>
    <dgm:pt modelId="{302AFBAF-6AC6-47D8-BBB9-B28FA1CFF814}">
      <dgm:prSet phldrT="[Texto]"/>
      <dgm:spPr/>
      <dgm:t>
        <a:bodyPr/>
        <a:lstStyle/>
        <a:p>
          <a:pPr algn="ctr"/>
          <a:r>
            <a:rPr lang="es-PE"/>
            <a:t>Inicio</a:t>
          </a:r>
        </a:p>
      </dgm:t>
    </dgm:pt>
    <dgm:pt modelId="{E39425FC-4460-4B0D-BF5F-B0E654AF1E0C}" type="parTrans" cxnId="{DA353EB0-2C61-4E45-949F-9DA5B2F7A433}">
      <dgm:prSet/>
      <dgm:spPr/>
      <dgm:t>
        <a:bodyPr/>
        <a:lstStyle/>
        <a:p>
          <a:pPr algn="ctr"/>
          <a:endParaRPr lang="es-PE"/>
        </a:p>
      </dgm:t>
    </dgm:pt>
    <dgm:pt modelId="{1BE1EAE5-F25F-4CAA-A7E7-52659A82E3AC}" type="sibTrans" cxnId="{DA353EB0-2C61-4E45-949F-9DA5B2F7A433}">
      <dgm:prSet/>
      <dgm:spPr/>
      <dgm:t>
        <a:bodyPr/>
        <a:lstStyle/>
        <a:p>
          <a:pPr algn="ctr"/>
          <a:endParaRPr lang="es-PE"/>
        </a:p>
      </dgm:t>
    </dgm:pt>
    <dgm:pt modelId="{3A82931C-D472-44FE-960B-E9AB6AC4FDA7}">
      <dgm:prSet phldrT="[Texto]"/>
      <dgm:spPr/>
      <dgm:t>
        <a:bodyPr/>
        <a:lstStyle/>
        <a:p>
          <a:pPr algn="ctr"/>
          <a:r>
            <a:rPr lang="es-PE"/>
            <a:t>Contacto</a:t>
          </a:r>
        </a:p>
      </dgm:t>
    </dgm:pt>
    <dgm:pt modelId="{2F5D5E0D-B05D-48BD-8A97-0686C5830AE1}" type="parTrans" cxnId="{A5ACDF6A-3EB1-44EC-8CA8-DB8216B7ACBC}">
      <dgm:prSet/>
      <dgm:spPr/>
      <dgm:t>
        <a:bodyPr/>
        <a:lstStyle/>
        <a:p>
          <a:pPr algn="ctr"/>
          <a:endParaRPr lang="es-PE"/>
        </a:p>
      </dgm:t>
    </dgm:pt>
    <dgm:pt modelId="{4B199706-A489-4326-AF84-013FDF42E579}" type="sibTrans" cxnId="{A5ACDF6A-3EB1-44EC-8CA8-DB8216B7ACBC}">
      <dgm:prSet/>
      <dgm:spPr/>
      <dgm:t>
        <a:bodyPr/>
        <a:lstStyle/>
        <a:p>
          <a:pPr algn="ctr"/>
          <a:endParaRPr lang="es-PE"/>
        </a:p>
      </dgm:t>
    </dgm:pt>
    <dgm:pt modelId="{C07A1F16-7423-4A53-955D-4517CA98FB51}">
      <dgm:prSet phldrT="[Texto]"/>
      <dgm:spPr/>
      <dgm:t>
        <a:bodyPr/>
        <a:lstStyle/>
        <a:p>
          <a:pPr algn="ctr"/>
          <a:r>
            <a:rPr lang="es-PE"/>
            <a:t>¿Quienes somos?</a:t>
          </a:r>
        </a:p>
      </dgm:t>
    </dgm:pt>
    <dgm:pt modelId="{F0B41345-8FC3-40C1-A60C-4B305BCB5B39}" type="parTrans" cxnId="{D3A10E3D-E5AF-4D10-A4CE-33068226C841}">
      <dgm:prSet/>
      <dgm:spPr/>
      <dgm:t>
        <a:bodyPr/>
        <a:lstStyle/>
        <a:p>
          <a:pPr algn="ctr"/>
          <a:endParaRPr lang="es-PE"/>
        </a:p>
      </dgm:t>
    </dgm:pt>
    <dgm:pt modelId="{8463F855-9C95-41C2-8960-6D8A333A46C8}" type="sibTrans" cxnId="{D3A10E3D-E5AF-4D10-A4CE-33068226C841}">
      <dgm:prSet/>
      <dgm:spPr/>
      <dgm:t>
        <a:bodyPr/>
        <a:lstStyle/>
        <a:p>
          <a:pPr algn="ctr"/>
          <a:endParaRPr lang="es-PE"/>
        </a:p>
      </dgm:t>
    </dgm:pt>
    <dgm:pt modelId="{D2E53CA0-92CA-41AC-914F-839F156FC46A}">
      <dgm:prSet/>
      <dgm:spPr/>
      <dgm:t>
        <a:bodyPr/>
        <a:lstStyle/>
        <a:p>
          <a:pPr algn="ctr"/>
          <a:r>
            <a:rPr lang="es-MX"/>
            <a:t>Balanzas</a:t>
          </a:r>
        </a:p>
      </dgm:t>
    </dgm:pt>
    <dgm:pt modelId="{480E2149-F003-412D-B47B-ADDFFDFCE63C}" type="parTrans" cxnId="{125CBA7E-0897-41C1-908D-A413756759B5}">
      <dgm:prSet/>
      <dgm:spPr/>
      <dgm:t>
        <a:bodyPr/>
        <a:lstStyle/>
        <a:p>
          <a:pPr algn="ctr"/>
          <a:endParaRPr lang="es-MX"/>
        </a:p>
      </dgm:t>
    </dgm:pt>
    <dgm:pt modelId="{E5C0918A-E3FB-4045-B369-4521CC8154FD}" type="sibTrans" cxnId="{125CBA7E-0897-41C1-908D-A413756759B5}">
      <dgm:prSet/>
      <dgm:spPr/>
      <dgm:t>
        <a:bodyPr/>
        <a:lstStyle/>
        <a:p>
          <a:pPr algn="ctr"/>
          <a:endParaRPr lang="es-MX"/>
        </a:p>
      </dgm:t>
    </dgm:pt>
    <dgm:pt modelId="{515D373E-1B21-46EB-B395-9FF89C30738F}">
      <dgm:prSet/>
      <dgm:spPr/>
      <dgm:t>
        <a:bodyPr/>
        <a:lstStyle/>
        <a:p>
          <a:pPr algn="ctr"/>
          <a:r>
            <a:rPr lang="es-MX"/>
            <a:t>Máquinas de Raspadilla</a:t>
          </a:r>
        </a:p>
      </dgm:t>
    </dgm:pt>
    <dgm:pt modelId="{8FECCAF3-2FC0-4025-B7F2-96B1E776282F}" type="parTrans" cxnId="{2F39714C-4BC2-498C-8F63-7A0EFA7E0EF2}">
      <dgm:prSet/>
      <dgm:spPr/>
      <dgm:t>
        <a:bodyPr/>
        <a:lstStyle/>
        <a:p>
          <a:pPr algn="ctr"/>
          <a:endParaRPr lang="es-MX"/>
        </a:p>
      </dgm:t>
    </dgm:pt>
    <dgm:pt modelId="{E660A11E-179B-4480-A877-E74E4F596749}" type="sibTrans" cxnId="{2F39714C-4BC2-498C-8F63-7A0EFA7E0EF2}">
      <dgm:prSet/>
      <dgm:spPr/>
      <dgm:t>
        <a:bodyPr/>
        <a:lstStyle/>
        <a:p>
          <a:pPr algn="ctr"/>
          <a:endParaRPr lang="es-MX"/>
        </a:p>
      </dgm:t>
    </dgm:pt>
    <dgm:pt modelId="{EE6B6F4D-3A6F-4891-AB04-5E8358906781}">
      <dgm:prSet/>
      <dgm:spPr/>
      <dgm:t>
        <a:bodyPr/>
        <a:lstStyle/>
        <a:p>
          <a:pPr algn="ctr"/>
          <a:r>
            <a:rPr lang="es-MX"/>
            <a:t>Formulario</a:t>
          </a:r>
          <a:r>
            <a:rPr lang="es-MX" baseline="30000"/>
            <a:t>1</a:t>
          </a:r>
        </a:p>
      </dgm:t>
    </dgm:pt>
    <dgm:pt modelId="{2E1139C7-547E-40F3-A41C-5CCD0D958030}" type="parTrans" cxnId="{9B9D4E4F-5D49-4B8C-BFC8-623019B2BC00}">
      <dgm:prSet/>
      <dgm:spPr/>
      <dgm:t>
        <a:bodyPr/>
        <a:lstStyle/>
        <a:p>
          <a:pPr algn="ctr"/>
          <a:endParaRPr lang="es-MX"/>
        </a:p>
      </dgm:t>
    </dgm:pt>
    <dgm:pt modelId="{899B275D-2B86-44CB-BB28-EF9EB75B459F}" type="sibTrans" cxnId="{9B9D4E4F-5D49-4B8C-BFC8-623019B2BC00}">
      <dgm:prSet/>
      <dgm:spPr/>
      <dgm:t>
        <a:bodyPr/>
        <a:lstStyle/>
        <a:p>
          <a:pPr algn="ctr"/>
          <a:endParaRPr lang="es-MX"/>
        </a:p>
      </dgm:t>
    </dgm:pt>
    <dgm:pt modelId="{215B9357-46D5-46EE-BA8C-AF18909EB290}">
      <dgm:prSet/>
      <dgm:spPr/>
      <dgm:t>
        <a:bodyPr/>
        <a:lstStyle/>
        <a:p>
          <a:pPr algn="ctr"/>
          <a:r>
            <a:rPr lang="es-MX"/>
            <a:t>Historia</a:t>
          </a:r>
        </a:p>
      </dgm:t>
    </dgm:pt>
    <dgm:pt modelId="{02E7727D-0970-432B-ADE3-BB6C40848591}" type="parTrans" cxnId="{57458BFC-9DA3-418B-AA30-F29E36BC8551}">
      <dgm:prSet/>
      <dgm:spPr/>
      <dgm:t>
        <a:bodyPr/>
        <a:lstStyle/>
        <a:p>
          <a:pPr algn="ctr"/>
          <a:endParaRPr lang="es-MX"/>
        </a:p>
      </dgm:t>
    </dgm:pt>
    <dgm:pt modelId="{A41F8E02-3E19-44BB-B1DC-FDE2DB9AB840}" type="sibTrans" cxnId="{57458BFC-9DA3-418B-AA30-F29E36BC8551}">
      <dgm:prSet/>
      <dgm:spPr/>
      <dgm:t>
        <a:bodyPr/>
        <a:lstStyle/>
        <a:p>
          <a:pPr algn="ctr"/>
          <a:endParaRPr lang="es-MX"/>
        </a:p>
      </dgm:t>
    </dgm:pt>
    <dgm:pt modelId="{36E88C48-8FDB-4A35-84F8-FEFB63D3834F}">
      <dgm:prSet/>
      <dgm:spPr/>
      <dgm:t>
        <a:bodyPr/>
        <a:lstStyle/>
        <a:p>
          <a:pPr algn="ctr"/>
          <a:r>
            <a:rPr lang="es-MX"/>
            <a:t>¿Qué hacemos?</a:t>
          </a:r>
        </a:p>
      </dgm:t>
    </dgm:pt>
    <dgm:pt modelId="{50184505-B78B-471E-BBFF-BA46A4605E3B}" type="parTrans" cxnId="{DCE0F95E-7178-4A23-93F1-2ED5104EE0CB}">
      <dgm:prSet/>
      <dgm:spPr/>
      <dgm:t>
        <a:bodyPr/>
        <a:lstStyle/>
        <a:p>
          <a:pPr algn="ctr"/>
          <a:endParaRPr lang="es-MX"/>
        </a:p>
      </dgm:t>
    </dgm:pt>
    <dgm:pt modelId="{6CCAF607-6C65-463D-BDA3-BEC5044D7B50}" type="sibTrans" cxnId="{DCE0F95E-7178-4A23-93F1-2ED5104EE0CB}">
      <dgm:prSet/>
      <dgm:spPr/>
      <dgm:t>
        <a:bodyPr/>
        <a:lstStyle/>
        <a:p>
          <a:pPr algn="ctr"/>
          <a:endParaRPr lang="es-MX"/>
        </a:p>
      </dgm:t>
    </dgm:pt>
    <dgm:pt modelId="{BA41CBEF-53F1-4CEB-B111-F1E47A3CAB61}">
      <dgm:prSet/>
      <dgm:spPr/>
      <dgm:t>
        <a:bodyPr/>
        <a:lstStyle/>
        <a:p>
          <a:pPr algn="ctr"/>
          <a:r>
            <a:rPr lang="es-MX"/>
            <a:t>Texto</a:t>
          </a:r>
        </a:p>
      </dgm:t>
    </dgm:pt>
    <dgm:pt modelId="{E716A990-AB3E-4880-BFAB-C712BFC6D888}" type="parTrans" cxnId="{4BE34613-1D48-4207-97FB-70D31A1E8BFB}">
      <dgm:prSet/>
      <dgm:spPr/>
      <dgm:t>
        <a:bodyPr/>
        <a:lstStyle/>
        <a:p>
          <a:pPr algn="ctr"/>
          <a:endParaRPr lang="es-MX"/>
        </a:p>
      </dgm:t>
    </dgm:pt>
    <dgm:pt modelId="{DB8172ED-58E0-4F72-BD4C-BCA8E67DC4EF}" type="sibTrans" cxnId="{4BE34613-1D48-4207-97FB-70D31A1E8BFB}">
      <dgm:prSet/>
      <dgm:spPr/>
      <dgm:t>
        <a:bodyPr/>
        <a:lstStyle/>
        <a:p>
          <a:pPr algn="ctr"/>
          <a:endParaRPr lang="es-MX"/>
        </a:p>
      </dgm:t>
    </dgm:pt>
    <dgm:pt modelId="{4CF507BF-8968-4AE0-9681-0AE6F003BBED}">
      <dgm:prSet/>
      <dgm:spPr/>
      <dgm:t>
        <a:bodyPr/>
        <a:lstStyle/>
        <a:p>
          <a:pPr algn="ctr"/>
          <a:r>
            <a:rPr lang="es-MX"/>
            <a:t>Texto</a:t>
          </a:r>
        </a:p>
      </dgm:t>
    </dgm:pt>
    <dgm:pt modelId="{06B41F4E-82EF-4864-988B-9D6E865228D4}" type="parTrans" cxnId="{EB051169-771C-401D-BA15-3567A6564262}">
      <dgm:prSet/>
      <dgm:spPr/>
      <dgm:t>
        <a:bodyPr/>
        <a:lstStyle/>
        <a:p>
          <a:pPr algn="ctr"/>
          <a:endParaRPr lang="es-MX"/>
        </a:p>
      </dgm:t>
    </dgm:pt>
    <dgm:pt modelId="{6A6D87BE-A748-40E2-9511-AC4374212846}" type="sibTrans" cxnId="{EB051169-771C-401D-BA15-3567A6564262}">
      <dgm:prSet/>
      <dgm:spPr/>
      <dgm:t>
        <a:bodyPr/>
        <a:lstStyle/>
        <a:p>
          <a:pPr algn="ctr"/>
          <a:endParaRPr lang="es-MX"/>
        </a:p>
      </dgm:t>
    </dgm:pt>
    <dgm:pt modelId="{4B76B94C-FB48-4AA3-B452-5800243F893B}">
      <dgm:prSet phldrT="[Texto]"/>
      <dgm:spPr/>
      <dgm:t>
        <a:bodyPr/>
        <a:lstStyle/>
        <a:p>
          <a:pPr algn="ctr"/>
          <a:r>
            <a:rPr lang="es-PE"/>
            <a:t>Catálogo de Productos</a:t>
          </a:r>
        </a:p>
      </dgm:t>
    </dgm:pt>
    <dgm:pt modelId="{547173E7-F729-463C-BEF2-B31FF15C4C1D}" type="parTrans" cxnId="{F7E48664-19D1-4B79-8973-6DDC41B9CDF8}">
      <dgm:prSet/>
      <dgm:spPr/>
      <dgm:t>
        <a:bodyPr/>
        <a:lstStyle/>
        <a:p>
          <a:endParaRPr lang="es-PE"/>
        </a:p>
      </dgm:t>
    </dgm:pt>
    <dgm:pt modelId="{0EEC9774-823A-4916-9EB5-6CF798AD2CD4}" type="sibTrans" cxnId="{F7E48664-19D1-4B79-8973-6DDC41B9CDF8}">
      <dgm:prSet/>
      <dgm:spPr/>
      <dgm:t>
        <a:bodyPr/>
        <a:lstStyle/>
        <a:p>
          <a:endParaRPr lang="es-PE"/>
        </a:p>
      </dgm:t>
    </dgm:pt>
    <dgm:pt modelId="{D069033D-2F8B-4F07-BB4D-E02A6A10A4A5}" type="pres">
      <dgm:prSet presAssocID="{6F7CF254-A1C6-473E-AD30-BB2F55371D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49D056B0-1A10-486D-9EE2-EB570A3F3096}" type="pres">
      <dgm:prSet presAssocID="{E2F354BF-9E44-4A74-A8CE-319817F63DA2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25FADC68-6D34-4172-A266-A9C0266B5133}" type="pres">
      <dgm:prSet presAssocID="{E2F354BF-9E44-4A74-A8CE-319817F63DA2}" presName="rootComposite1" presStyleCnt="0"/>
      <dgm:spPr/>
      <dgm:t>
        <a:bodyPr/>
        <a:lstStyle/>
        <a:p>
          <a:endParaRPr lang="es-PE"/>
        </a:p>
      </dgm:t>
    </dgm:pt>
    <dgm:pt modelId="{8403C2F6-8D15-4827-831E-AE2CC096FD63}" type="pres">
      <dgm:prSet presAssocID="{E2F354BF-9E44-4A74-A8CE-319817F63DA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F3A6FCF-0AC2-42ED-AF80-38F66CF9D9F0}" type="pres">
      <dgm:prSet presAssocID="{E2F354BF-9E44-4A74-A8CE-319817F63DA2}" presName="rootConnector1" presStyleLbl="node1" presStyleIdx="0" presStyleCnt="0"/>
      <dgm:spPr/>
      <dgm:t>
        <a:bodyPr/>
        <a:lstStyle/>
        <a:p>
          <a:endParaRPr lang="es-MX"/>
        </a:p>
      </dgm:t>
    </dgm:pt>
    <dgm:pt modelId="{7F13D21B-856F-4059-BB5C-259EAD5D8F44}" type="pres">
      <dgm:prSet presAssocID="{E2F354BF-9E44-4A74-A8CE-319817F63DA2}" presName="hierChild2" presStyleCnt="0"/>
      <dgm:spPr/>
      <dgm:t>
        <a:bodyPr/>
        <a:lstStyle/>
        <a:p>
          <a:endParaRPr lang="es-PE"/>
        </a:p>
      </dgm:t>
    </dgm:pt>
    <dgm:pt modelId="{97566191-BE9F-4DA0-BDC3-5A0B6AA4CF6C}" type="pres">
      <dgm:prSet presAssocID="{E39425FC-4460-4B0D-BF5F-B0E654AF1E0C}" presName="Name37" presStyleLbl="parChTrans1D2" presStyleIdx="0" presStyleCnt="4"/>
      <dgm:spPr/>
      <dgm:t>
        <a:bodyPr/>
        <a:lstStyle/>
        <a:p>
          <a:endParaRPr lang="es-MX"/>
        </a:p>
      </dgm:t>
    </dgm:pt>
    <dgm:pt modelId="{37B4A892-6769-4214-B4D5-EA3F4D27CCB1}" type="pres">
      <dgm:prSet presAssocID="{302AFBAF-6AC6-47D8-BBB9-B28FA1CFF81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2F9E5143-04D8-4FA1-94DD-A31AE4E3ED11}" type="pres">
      <dgm:prSet presAssocID="{302AFBAF-6AC6-47D8-BBB9-B28FA1CFF814}" presName="rootComposite" presStyleCnt="0"/>
      <dgm:spPr/>
      <dgm:t>
        <a:bodyPr/>
        <a:lstStyle/>
        <a:p>
          <a:endParaRPr lang="es-PE"/>
        </a:p>
      </dgm:t>
    </dgm:pt>
    <dgm:pt modelId="{CC52F687-B40F-4F44-84D7-EE7547FAAA69}" type="pres">
      <dgm:prSet presAssocID="{302AFBAF-6AC6-47D8-BBB9-B28FA1CFF814}" presName="rootText" presStyleLbl="node2" presStyleIdx="0" presStyleCnt="4" custLinFactNeighborX="-12" custLinFactNeighborY="-276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FCB00BC-044B-43D8-9636-619E5B3E61B8}" type="pres">
      <dgm:prSet presAssocID="{302AFBAF-6AC6-47D8-BBB9-B28FA1CFF814}" presName="rootConnector" presStyleLbl="node2" presStyleIdx="0" presStyleCnt="4"/>
      <dgm:spPr/>
      <dgm:t>
        <a:bodyPr/>
        <a:lstStyle/>
        <a:p>
          <a:endParaRPr lang="es-MX"/>
        </a:p>
      </dgm:t>
    </dgm:pt>
    <dgm:pt modelId="{CF89DF97-7085-4333-9C26-51BA322E98CE}" type="pres">
      <dgm:prSet presAssocID="{302AFBAF-6AC6-47D8-BBB9-B28FA1CFF814}" presName="hierChild4" presStyleCnt="0"/>
      <dgm:spPr/>
      <dgm:t>
        <a:bodyPr/>
        <a:lstStyle/>
        <a:p>
          <a:endParaRPr lang="es-PE"/>
        </a:p>
      </dgm:t>
    </dgm:pt>
    <dgm:pt modelId="{84A58106-83AC-4EE8-945C-ECE166FB8DBB}" type="pres">
      <dgm:prSet presAssocID="{302AFBAF-6AC6-47D8-BBB9-B28FA1CFF814}" presName="hierChild5" presStyleCnt="0"/>
      <dgm:spPr/>
      <dgm:t>
        <a:bodyPr/>
        <a:lstStyle/>
        <a:p>
          <a:endParaRPr lang="es-PE"/>
        </a:p>
      </dgm:t>
    </dgm:pt>
    <dgm:pt modelId="{8AE0BBE7-C498-445B-86A4-C4E4D2441C87}" type="pres">
      <dgm:prSet presAssocID="{547173E7-F729-463C-BEF2-B31FF15C4C1D}" presName="Name37" presStyleLbl="parChTrans1D2" presStyleIdx="1" presStyleCnt="4"/>
      <dgm:spPr/>
    </dgm:pt>
    <dgm:pt modelId="{84D7216D-5BA8-4802-AC6F-D403A05AAAD9}" type="pres">
      <dgm:prSet presAssocID="{4B76B94C-FB48-4AA3-B452-5800243F893B}" presName="hierRoot2" presStyleCnt="0">
        <dgm:presLayoutVars>
          <dgm:hierBranch val="init"/>
        </dgm:presLayoutVars>
      </dgm:prSet>
      <dgm:spPr/>
    </dgm:pt>
    <dgm:pt modelId="{63552E0B-DDA4-42CA-A4BC-2BF51E57B489}" type="pres">
      <dgm:prSet presAssocID="{4B76B94C-FB48-4AA3-B452-5800243F893B}" presName="rootComposite" presStyleCnt="0"/>
      <dgm:spPr/>
    </dgm:pt>
    <dgm:pt modelId="{7BFACD1C-9870-42F6-A3FE-B5A71A60C089}" type="pres">
      <dgm:prSet presAssocID="{4B76B94C-FB48-4AA3-B452-5800243F893B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574A2EC-01FE-42C5-905D-032A06BEFA91}" type="pres">
      <dgm:prSet presAssocID="{4B76B94C-FB48-4AA3-B452-5800243F893B}" presName="rootConnector" presStyleLbl="node2" presStyleIdx="1" presStyleCnt="4"/>
      <dgm:spPr/>
      <dgm:t>
        <a:bodyPr/>
        <a:lstStyle/>
        <a:p>
          <a:endParaRPr lang="es-PE"/>
        </a:p>
      </dgm:t>
    </dgm:pt>
    <dgm:pt modelId="{31F010FD-5492-40E5-9C8E-65E78E7886E1}" type="pres">
      <dgm:prSet presAssocID="{4B76B94C-FB48-4AA3-B452-5800243F893B}" presName="hierChild4" presStyleCnt="0"/>
      <dgm:spPr/>
    </dgm:pt>
    <dgm:pt modelId="{0F9BB2C6-D370-41FE-A97F-E0A7BF426BBD}" type="pres">
      <dgm:prSet presAssocID="{480E2149-F003-412D-B47B-ADDFFDFCE63C}" presName="Name37" presStyleLbl="parChTrans1D3" presStyleIdx="0" presStyleCnt="5"/>
      <dgm:spPr/>
      <dgm:t>
        <a:bodyPr/>
        <a:lstStyle/>
        <a:p>
          <a:endParaRPr lang="es-MX"/>
        </a:p>
      </dgm:t>
    </dgm:pt>
    <dgm:pt modelId="{EB65A381-EA89-4624-BA69-838B793F7453}" type="pres">
      <dgm:prSet presAssocID="{D2E53CA0-92CA-41AC-914F-839F156FC46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57D96946-582B-41B2-BEDD-34877E2D6891}" type="pres">
      <dgm:prSet presAssocID="{D2E53CA0-92CA-41AC-914F-839F156FC46A}" presName="rootComposite" presStyleCnt="0"/>
      <dgm:spPr/>
      <dgm:t>
        <a:bodyPr/>
        <a:lstStyle/>
        <a:p>
          <a:endParaRPr lang="es-PE"/>
        </a:p>
      </dgm:t>
    </dgm:pt>
    <dgm:pt modelId="{3A9EF2F1-C55D-4F5A-8DAA-FF8F62EFBFFB}" type="pres">
      <dgm:prSet presAssocID="{D2E53CA0-92CA-41AC-914F-839F156FC46A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B6911F6-A9D3-46C4-9CEC-25808B820E22}" type="pres">
      <dgm:prSet presAssocID="{D2E53CA0-92CA-41AC-914F-839F156FC46A}" presName="rootConnector" presStyleLbl="node3" presStyleIdx="0" presStyleCnt="5"/>
      <dgm:spPr/>
      <dgm:t>
        <a:bodyPr/>
        <a:lstStyle/>
        <a:p>
          <a:endParaRPr lang="es-MX"/>
        </a:p>
      </dgm:t>
    </dgm:pt>
    <dgm:pt modelId="{D6CCF689-B19E-4785-B14F-6A0BFAA692F7}" type="pres">
      <dgm:prSet presAssocID="{D2E53CA0-92CA-41AC-914F-839F156FC46A}" presName="hierChild4" presStyleCnt="0"/>
      <dgm:spPr/>
      <dgm:t>
        <a:bodyPr/>
        <a:lstStyle/>
        <a:p>
          <a:endParaRPr lang="es-PE"/>
        </a:p>
      </dgm:t>
    </dgm:pt>
    <dgm:pt modelId="{2FBD8872-E464-46ED-B091-4E066E327156}" type="pres">
      <dgm:prSet presAssocID="{D2E53CA0-92CA-41AC-914F-839F156FC46A}" presName="hierChild5" presStyleCnt="0"/>
      <dgm:spPr/>
      <dgm:t>
        <a:bodyPr/>
        <a:lstStyle/>
        <a:p>
          <a:endParaRPr lang="es-PE"/>
        </a:p>
      </dgm:t>
    </dgm:pt>
    <dgm:pt modelId="{183F5FD6-A037-4EB3-9FC3-0B2E3DA5F5C4}" type="pres">
      <dgm:prSet presAssocID="{8FECCAF3-2FC0-4025-B7F2-96B1E776282F}" presName="Name37" presStyleLbl="parChTrans1D3" presStyleIdx="1" presStyleCnt="5"/>
      <dgm:spPr/>
      <dgm:t>
        <a:bodyPr/>
        <a:lstStyle/>
        <a:p>
          <a:endParaRPr lang="es-MX"/>
        </a:p>
      </dgm:t>
    </dgm:pt>
    <dgm:pt modelId="{0103029C-6368-4B8C-869E-9AD62C9F40B4}" type="pres">
      <dgm:prSet presAssocID="{515D373E-1B21-46EB-B395-9FF89C30738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961C35EC-422E-4ACF-88BA-ED1D6DBA222B}" type="pres">
      <dgm:prSet presAssocID="{515D373E-1B21-46EB-B395-9FF89C30738F}" presName="rootComposite" presStyleCnt="0"/>
      <dgm:spPr/>
      <dgm:t>
        <a:bodyPr/>
        <a:lstStyle/>
        <a:p>
          <a:endParaRPr lang="es-PE"/>
        </a:p>
      </dgm:t>
    </dgm:pt>
    <dgm:pt modelId="{AA139488-05A9-421F-85FF-EFEE910FE5E9}" type="pres">
      <dgm:prSet presAssocID="{515D373E-1B21-46EB-B395-9FF89C30738F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A26A781-4E03-4BF2-B918-D5381E5D85AC}" type="pres">
      <dgm:prSet presAssocID="{515D373E-1B21-46EB-B395-9FF89C30738F}" presName="rootConnector" presStyleLbl="node3" presStyleIdx="1" presStyleCnt="5"/>
      <dgm:spPr/>
      <dgm:t>
        <a:bodyPr/>
        <a:lstStyle/>
        <a:p>
          <a:endParaRPr lang="es-MX"/>
        </a:p>
      </dgm:t>
    </dgm:pt>
    <dgm:pt modelId="{F86EC1C0-89E0-476C-AEEC-BB7337CF741D}" type="pres">
      <dgm:prSet presAssocID="{515D373E-1B21-46EB-B395-9FF89C30738F}" presName="hierChild4" presStyleCnt="0"/>
      <dgm:spPr/>
      <dgm:t>
        <a:bodyPr/>
        <a:lstStyle/>
        <a:p>
          <a:endParaRPr lang="es-PE"/>
        </a:p>
      </dgm:t>
    </dgm:pt>
    <dgm:pt modelId="{FCF695B2-9A80-4FA8-A873-761ED5158DE1}" type="pres">
      <dgm:prSet presAssocID="{515D373E-1B21-46EB-B395-9FF89C30738F}" presName="hierChild5" presStyleCnt="0"/>
      <dgm:spPr/>
      <dgm:t>
        <a:bodyPr/>
        <a:lstStyle/>
        <a:p>
          <a:endParaRPr lang="es-PE"/>
        </a:p>
      </dgm:t>
    </dgm:pt>
    <dgm:pt modelId="{867E7DDD-2008-4C55-98C7-3C4E77E4D772}" type="pres">
      <dgm:prSet presAssocID="{4B76B94C-FB48-4AA3-B452-5800243F893B}" presName="hierChild5" presStyleCnt="0"/>
      <dgm:spPr/>
    </dgm:pt>
    <dgm:pt modelId="{98208F68-A128-4E19-A710-B40B374DA438}" type="pres">
      <dgm:prSet presAssocID="{2F5D5E0D-B05D-48BD-8A97-0686C5830AE1}" presName="Name37" presStyleLbl="parChTrans1D2" presStyleIdx="2" presStyleCnt="4"/>
      <dgm:spPr/>
      <dgm:t>
        <a:bodyPr/>
        <a:lstStyle/>
        <a:p>
          <a:endParaRPr lang="es-MX"/>
        </a:p>
      </dgm:t>
    </dgm:pt>
    <dgm:pt modelId="{03F46C87-33A5-4F56-86D7-6B46882E66C3}" type="pres">
      <dgm:prSet presAssocID="{3A82931C-D472-44FE-960B-E9AB6AC4FDA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646665FB-663C-44C3-8343-AAB6149BAD91}" type="pres">
      <dgm:prSet presAssocID="{3A82931C-D472-44FE-960B-E9AB6AC4FDA7}" presName="rootComposite" presStyleCnt="0"/>
      <dgm:spPr/>
      <dgm:t>
        <a:bodyPr/>
        <a:lstStyle/>
        <a:p>
          <a:endParaRPr lang="es-PE"/>
        </a:p>
      </dgm:t>
    </dgm:pt>
    <dgm:pt modelId="{CA1C9F8E-4BDD-4399-8EB9-AAE49012D650}" type="pres">
      <dgm:prSet presAssocID="{3A82931C-D472-44FE-960B-E9AB6AC4FDA7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3428354-D186-4C15-BEDD-F69273D17164}" type="pres">
      <dgm:prSet presAssocID="{3A82931C-D472-44FE-960B-E9AB6AC4FDA7}" presName="rootConnector" presStyleLbl="node2" presStyleIdx="2" presStyleCnt="4"/>
      <dgm:spPr/>
      <dgm:t>
        <a:bodyPr/>
        <a:lstStyle/>
        <a:p>
          <a:endParaRPr lang="es-MX"/>
        </a:p>
      </dgm:t>
    </dgm:pt>
    <dgm:pt modelId="{BB7CFB4A-41D2-4129-AE31-C431CF13A499}" type="pres">
      <dgm:prSet presAssocID="{3A82931C-D472-44FE-960B-E9AB6AC4FDA7}" presName="hierChild4" presStyleCnt="0"/>
      <dgm:spPr/>
      <dgm:t>
        <a:bodyPr/>
        <a:lstStyle/>
        <a:p>
          <a:endParaRPr lang="es-PE"/>
        </a:p>
      </dgm:t>
    </dgm:pt>
    <dgm:pt modelId="{F190B658-89B4-4B7F-8179-63A4F1608FE4}" type="pres">
      <dgm:prSet presAssocID="{2E1139C7-547E-40F3-A41C-5CCD0D958030}" presName="Name37" presStyleLbl="parChTrans1D3" presStyleIdx="2" presStyleCnt="5"/>
      <dgm:spPr/>
      <dgm:t>
        <a:bodyPr/>
        <a:lstStyle/>
        <a:p>
          <a:endParaRPr lang="es-MX"/>
        </a:p>
      </dgm:t>
    </dgm:pt>
    <dgm:pt modelId="{18CF51C8-0BFE-4EEC-BCDA-BD146817CA34}" type="pres">
      <dgm:prSet presAssocID="{EE6B6F4D-3A6F-4891-AB04-5E835890678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B568C1BB-3634-4584-9196-EC1BB4FEF027}" type="pres">
      <dgm:prSet presAssocID="{EE6B6F4D-3A6F-4891-AB04-5E8358906781}" presName="rootComposite" presStyleCnt="0"/>
      <dgm:spPr/>
      <dgm:t>
        <a:bodyPr/>
        <a:lstStyle/>
        <a:p>
          <a:endParaRPr lang="es-PE"/>
        </a:p>
      </dgm:t>
    </dgm:pt>
    <dgm:pt modelId="{1420167D-2FA4-4DAA-951E-007D3B19812F}" type="pres">
      <dgm:prSet presAssocID="{EE6B6F4D-3A6F-4891-AB04-5E8358906781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6038DBC-712C-42E6-8DDE-1B48A7A9FCD4}" type="pres">
      <dgm:prSet presAssocID="{EE6B6F4D-3A6F-4891-AB04-5E8358906781}" presName="rootConnector" presStyleLbl="node3" presStyleIdx="2" presStyleCnt="5"/>
      <dgm:spPr/>
      <dgm:t>
        <a:bodyPr/>
        <a:lstStyle/>
        <a:p>
          <a:endParaRPr lang="es-MX"/>
        </a:p>
      </dgm:t>
    </dgm:pt>
    <dgm:pt modelId="{DC0E3017-F10F-4C3A-821E-30C0EE743F66}" type="pres">
      <dgm:prSet presAssocID="{EE6B6F4D-3A6F-4891-AB04-5E8358906781}" presName="hierChild4" presStyleCnt="0"/>
      <dgm:spPr/>
      <dgm:t>
        <a:bodyPr/>
        <a:lstStyle/>
        <a:p>
          <a:endParaRPr lang="es-PE"/>
        </a:p>
      </dgm:t>
    </dgm:pt>
    <dgm:pt modelId="{9FEF9113-C406-4326-90BE-BD355A2BA0FA}" type="pres">
      <dgm:prSet presAssocID="{EE6B6F4D-3A6F-4891-AB04-5E8358906781}" presName="hierChild5" presStyleCnt="0"/>
      <dgm:spPr/>
      <dgm:t>
        <a:bodyPr/>
        <a:lstStyle/>
        <a:p>
          <a:endParaRPr lang="es-PE"/>
        </a:p>
      </dgm:t>
    </dgm:pt>
    <dgm:pt modelId="{EB39DE76-8DE2-4F3F-BA3A-89E3C50064CD}" type="pres">
      <dgm:prSet presAssocID="{3A82931C-D472-44FE-960B-E9AB6AC4FDA7}" presName="hierChild5" presStyleCnt="0"/>
      <dgm:spPr/>
      <dgm:t>
        <a:bodyPr/>
        <a:lstStyle/>
        <a:p>
          <a:endParaRPr lang="es-PE"/>
        </a:p>
      </dgm:t>
    </dgm:pt>
    <dgm:pt modelId="{167C54F0-7A65-493F-B64C-C073911A20D4}" type="pres">
      <dgm:prSet presAssocID="{F0B41345-8FC3-40C1-A60C-4B305BCB5B39}" presName="Name37" presStyleLbl="parChTrans1D2" presStyleIdx="3" presStyleCnt="4"/>
      <dgm:spPr/>
      <dgm:t>
        <a:bodyPr/>
        <a:lstStyle/>
        <a:p>
          <a:endParaRPr lang="es-MX"/>
        </a:p>
      </dgm:t>
    </dgm:pt>
    <dgm:pt modelId="{E35140AD-2F6E-4D3E-ADFD-4E088BD7132C}" type="pres">
      <dgm:prSet presAssocID="{C07A1F16-7423-4A53-955D-4517CA98FB5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26BF31DD-ED11-4503-AB81-323E5EF235A9}" type="pres">
      <dgm:prSet presAssocID="{C07A1F16-7423-4A53-955D-4517CA98FB51}" presName="rootComposite" presStyleCnt="0"/>
      <dgm:spPr/>
      <dgm:t>
        <a:bodyPr/>
        <a:lstStyle/>
        <a:p>
          <a:endParaRPr lang="es-PE"/>
        </a:p>
      </dgm:t>
    </dgm:pt>
    <dgm:pt modelId="{632C3125-BF80-4218-892C-DEFC84106E5E}" type="pres">
      <dgm:prSet presAssocID="{C07A1F16-7423-4A53-955D-4517CA98FB51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EABF6CA-C361-4EDB-8BD5-219C0A7C43DB}" type="pres">
      <dgm:prSet presAssocID="{C07A1F16-7423-4A53-955D-4517CA98FB51}" presName="rootConnector" presStyleLbl="node2" presStyleIdx="3" presStyleCnt="4"/>
      <dgm:spPr/>
      <dgm:t>
        <a:bodyPr/>
        <a:lstStyle/>
        <a:p>
          <a:endParaRPr lang="es-MX"/>
        </a:p>
      </dgm:t>
    </dgm:pt>
    <dgm:pt modelId="{C6979E4E-C652-4D59-AFF9-9C55EE112582}" type="pres">
      <dgm:prSet presAssocID="{C07A1F16-7423-4A53-955D-4517CA98FB51}" presName="hierChild4" presStyleCnt="0"/>
      <dgm:spPr/>
      <dgm:t>
        <a:bodyPr/>
        <a:lstStyle/>
        <a:p>
          <a:endParaRPr lang="es-PE"/>
        </a:p>
      </dgm:t>
    </dgm:pt>
    <dgm:pt modelId="{DC829F0B-0048-4796-9810-724F699524A6}" type="pres">
      <dgm:prSet presAssocID="{02E7727D-0970-432B-ADE3-BB6C40848591}" presName="Name37" presStyleLbl="parChTrans1D3" presStyleIdx="3" presStyleCnt="5"/>
      <dgm:spPr/>
      <dgm:t>
        <a:bodyPr/>
        <a:lstStyle/>
        <a:p>
          <a:endParaRPr lang="es-MX"/>
        </a:p>
      </dgm:t>
    </dgm:pt>
    <dgm:pt modelId="{316831C9-BE7E-4B63-BA4A-7D18FDAF0C48}" type="pres">
      <dgm:prSet presAssocID="{215B9357-46D5-46EE-BA8C-AF18909EB29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C1BE1023-FD73-4E6D-80BC-7BEE4D875108}" type="pres">
      <dgm:prSet presAssocID="{215B9357-46D5-46EE-BA8C-AF18909EB290}" presName="rootComposite" presStyleCnt="0"/>
      <dgm:spPr/>
      <dgm:t>
        <a:bodyPr/>
        <a:lstStyle/>
        <a:p>
          <a:endParaRPr lang="es-PE"/>
        </a:p>
      </dgm:t>
    </dgm:pt>
    <dgm:pt modelId="{8444AFDE-6BEE-48E5-BD5B-43FD21E4E411}" type="pres">
      <dgm:prSet presAssocID="{215B9357-46D5-46EE-BA8C-AF18909EB290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1A49207-F000-4000-80B5-A6A3F1A98C30}" type="pres">
      <dgm:prSet presAssocID="{215B9357-46D5-46EE-BA8C-AF18909EB290}" presName="rootConnector" presStyleLbl="node3" presStyleIdx="3" presStyleCnt="5"/>
      <dgm:spPr/>
      <dgm:t>
        <a:bodyPr/>
        <a:lstStyle/>
        <a:p>
          <a:endParaRPr lang="es-MX"/>
        </a:p>
      </dgm:t>
    </dgm:pt>
    <dgm:pt modelId="{73C4FC36-5BEB-4A02-8C7C-8FD9CE1D02F8}" type="pres">
      <dgm:prSet presAssocID="{215B9357-46D5-46EE-BA8C-AF18909EB290}" presName="hierChild4" presStyleCnt="0"/>
      <dgm:spPr/>
      <dgm:t>
        <a:bodyPr/>
        <a:lstStyle/>
        <a:p>
          <a:endParaRPr lang="es-PE"/>
        </a:p>
      </dgm:t>
    </dgm:pt>
    <dgm:pt modelId="{42CD876F-8287-43F3-BEC5-A77B99021FEA}" type="pres">
      <dgm:prSet presAssocID="{E716A990-AB3E-4880-BFAB-C712BFC6D888}" presName="Name37" presStyleLbl="parChTrans1D4" presStyleIdx="0" presStyleCnt="2"/>
      <dgm:spPr/>
      <dgm:t>
        <a:bodyPr/>
        <a:lstStyle/>
        <a:p>
          <a:endParaRPr lang="es-MX"/>
        </a:p>
      </dgm:t>
    </dgm:pt>
    <dgm:pt modelId="{53D9ADCB-479F-40DB-8509-7385971E0696}" type="pres">
      <dgm:prSet presAssocID="{BA41CBEF-53F1-4CEB-B111-F1E47A3CAB6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13BDFC87-9A5F-4070-A3CE-AC11FEF691F0}" type="pres">
      <dgm:prSet presAssocID="{BA41CBEF-53F1-4CEB-B111-F1E47A3CAB61}" presName="rootComposite" presStyleCnt="0"/>
      <dgm:spPr/>
      <dgm:t>
        <a:bodyPr/>
        <a:lstStyle/>
        <a:p>
          <a:endParaRPr lang="es-PE"/>
        </a:p>
      </dgm:t>
    </dgm:pt>
    <dgm:pt modelId="{D4D17588-9BA6-497A-BD7A-2CDA467DD462}" type="pres">
      <dgm:prSet presAssocID="{BA41CBEF-53F1-4CEB-B111-F1E47A3CAB61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E42A9E4-188D-4ECE-93BA-94063450CD6A}" type="pres">
      <dgm:prSet presAssocID="{BA41CBEF-53F1-4CEB-B111-F1E47A3CAB61}" presName="rootConnector" presStyleLbl="node4" presStyleIdx="0" presStyleCnt="2"/>
      <dgm:spPr/>
      <dgm:t>
        <a:bodyPr/>
        <a:lstStyle/>
        <a:p>
          <a:endParaRPr lang="es-MX"/>
        </a:p>
      </dgm:t>
    </dgm:pt>
    <dgm:pt modelId="{6F3E04D5-C53B-438D-AD11-F5D2BB0B9BFD}" type="pres">
      <dgm:prSet presAssocID="{BA41CBEF-53F1-4CEB-B111-F1E47A3CAB61}" presName="hierChild4" presStyleCnt="0"/>
      <dgm:spPr/>
      <dgm:t>
        <a:bodyPr/>
        <a:lstStyle/>
        <a:p>
          <a:endParaRPr lang="es-PE"/>
        </a:p>
      </dgm:t>
    </dgm:pt>
    <dgm:pt modelId="{B3B6A982-EB0F-4983-9121-5D85F8EB739E}" type="pres">
      <dgm:prSet presAssocID="{BA41CBEF-53F1-4CEB-B111-F1E47A3CAB61}" presName="hierChild5" presStyleCnt="0"/>
      <dgm:spPr/>
      <dgm:t>
        <a:bodyPr/>
        <a:lstStyle/>
        <a:p>
          <a:endParaRPr lang="es-PE"/>
        </a:p>
      </dgm:t>
    </dgm:pt>
    <dgm:pt modelId="{65803DE6-5595-4885-8709-8A7DF3A86184}" type="pres">
      <dgm:prSet presAssocID="{215B9357-46D5-46EE-BA8C-AF18909EB290}" presName="hierChild5" presStyleCnt="0"/>
      <dgm:spPr/>
      <dgm:t>
        <a:bodyPr/>
        <a:lstStyle/>
        <a:p>
          <a:endParaRPr lang="es-PE"/>
        </a:p>
      </dgm:t>
    </dgm:pt>
    <dgm:pt modelId="{9F376E81-99A8-4A56-A893-DD2D6D462019}" type="pres">
      <dgm:prSet presAssocID="{50184505-B78B-471E-BBFF-BA46A4605E3B}" presName="Name37" presStyleLbl="parChTrans1D3" presStyleIdx="4" presStyleCnt="5"/>
      <dgm:spPr/>
      <dgm:t>
        <a:bodyPr/>
        <a:lstStyle/>
        <a:p>
          <a:endParaRPr lang="es-MX"/>
        </a:p>
      </dgm:t>
    </dgm:pt>
    <dgm:pt modelId="{2935DFA8-9BA3-4DA4-99FC-A7E3515F6589}" type="pres">
      <dgm:prSet presAssocID="{36E88C48-8FDB-4A35-84F8-FEFB63D3834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4413D0F6-591B-4A76-8995-F794094EF2DF}" type="pres">
      <dgm:prSet presAssocID="{36E88C48-8FDB-4A35-84F8-FEFB63D3834F}" presName="rootComposite" presStyleCnt="0"/>
      <dgm:spPr/>
      <dgm:t>
        <a:bodyPr/>
        <a:lstStyle/>
        <a:p>
          <a:endParaRPr lang="es-PE"/>
        </a:p>
      </dgm:t>
    </dgm:pt>
    <dgm:pt modelId="{3B52F39A-1281-4E74-A472-14187733124F}" type="pres">
      <dgm:prSet presAssocID="{36E88C48-8FDB-4A35-84F8-FEFB63D3834F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9598651-7096-4128-803A-6435FB904AE3}" type="pres">
      <dgm:prSet presAssocID="{36E88C48-8FDB-4A35-84F8-FEFB63D3834F}" presName="rootConnector" presStyleLbl="node3" presStyleIdx="4" presStyleCnt="5"/>
      <dgm:spPr/>
      <dgm:t>
        <a:bodyPr/>
        <a:lstStyle/>
        <a:p>
          <a:endParaRPr lang="es-MX"/>
        </a:p>
      </dgm:t>
    </dgm:pt>
    <dgm:pt modelId="{E91E75A0-F072-485F-BB21-5D03DFAF0376}" type="pres">
      <dgm:prSet presAssocID="{36E88C48-8FDB-4A35-84F8-FEFB63D3834F}" presName="hierChild4" presStyleCnt="0"/>
      <dgm:spPr/>
      <dgm:t>
        <a:bodyPr/>
        <a:lstStyle/>
        <a:p>
          <a:endParaRPr lang="es-PE"/>
        </a:p>
      </dgm:t>
    </dgm:pt>
    <dgm:pt modelId="{AD8118EA-9492-4CB7-81EC-A2BAAF438F39}" type="pres">
      <dgm:prSet presAssocID="{06B41F4E-82EF-4864-988B-9D6E865228D4}" presName="Name37" presStyleLbl="parChTrans1D4" presStyleIdx="1" presStyleCnt="2"/>
      <dgm:spPr/>
      <dgm:t>
        <a:bodyPr/>
        <a:lstStyle/>
        <a:p>
          <a:endParaRPr lang="es-PE"/>
        </a:p>
      </dgm:t>
    </dgm:pt>
    <dgm:pt modelId="{5FF6E426-4084-47CD-8677-D263D476167E}" type="pres">
      <dgm:prSet presAssocID="{4CF507BF-8968-4AE0-9681-0AE6F003BBE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B9DB7A2A-3C1D-42FF-B9CA-B196C1C752FD}" type="pres">
      <dgm:prSet presAssocID="{4CF507BF-8968-4AE0-9681-0AE6F003BBED}" presName="rootComposite" presStyleCnt="0"/>
      <dgm:spPr/>
      <dgm:t>
        <a:bodyPr/>
        <a:lstStyle/>
        <a:p>
          <a:endParaRPr lang="es-PE"/>
        </a:p>
      </dgm:t>
    </dgm:pt>
    <dgm:pt modelId="{B1311617-6D0C-428D-BEEB-06D3F3C00C1D}" type="pres">
      <dgm:prSet presAssocID="{4CF507BF-8968-4AE0-9681-0AE6F003BBED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C4EE447-2E39-4CCA-8641-317C41A83C2D}" type="pres">
      <dgm:prSet presAssocID="{4CF507BF-8968-4AE0-9681-0AE6F003BBED}" presName="rootConnector" presStyleLbl="node4" presStyleIdx="1" presStyleCnt="2"/>
      <dgm:spPr/>
      <dgm:t>
        <a:bodyPr/>
        <a:lstStyle/>
        <a:p>
          <a:endParaRPr lang="es-MX"/>
        </a:p>
      </dgm:t>
    </dgm:pt>
    <dgm:pt modelId="{42698F2C-0F57-4CD5-A4FD-ECE5B95B7D36}" type="pres">
      <dgm:prSet presAssocID="{4CF507BF-8968-4AE0-9681-0AE6F003BBED}" presName="hierChild4" presStyleCnt="0"/>
      <dgm:spPr/>
      <dgm:t>
        <a:bodyPr/>
        <a:lstStyle/>
        <a:p>
          <a:endParaRPr lang="es-PE"/>
        </a:p>
      </dgm:t>
    </dgm:pt>
    <dgm:pt modelId="{62D834D2-870B-41CB-81C8-09DB7AE6AD73}" type="pres">
      <dgm:prSet presAssocID="{4CF507BF-8968-4AE0-9681-0AE6F003BBED}" presName="hierChild5" presStyleCnt="0"/>
      <dgm:spPr/>
      <dgm:t>
        <a:bodyPr/>
        <a:lstStyle/>
        <a:p>
          <a:endParaRPr lang="es-PE"/>
        </a:p>
      </dgm:t>
    </dgm:pt>
    <dgm:pt modelId="{B546941A-A27F-4963-B1DC-D48DF7844BB1}" type="pres">
      <dgm:prSet presAssocID="{36E88C48-8FDB-4A35-84F8-FEFB63D3834F}" presName="hierChild5" presStyleCnt="0"/>
      <dgm:spPr/>
      <dgm:t>
        <a:bodyPr/>
        <a:lstStyle/>
        <a:p>
          <a:endParaRPr lang="es-PE"/>
        </a:p>
      </dgm:t>
    </dgm:pt>
    <dgm:pt modelId="{B18AFA0E-B198-4E1D-898D-1F8C074EEF80}" type="pres">
      <dgm:prSet presAssocID="{C07A1F16-7423-4A53-955D-4517CA98FB51}" presName="hierChild5" presStyleCnt="0"/>
      <dgm:spPr/>
      <dgm:t>
        <a:bodyPr/>
        <a:lstStyle/>
        <a:p>
          <a:endParaRPr lang="es-PE"/>
        </a:p>
      </dgm:t>
    </dgm:pt>
    <dgm:pt modelId="{2A547F3F-08A0-4331-8AEB-6F8F0DA68980}" type="pres">
      <dgm:prSet presAssocID="{E2F354BF-9E44-4A74-A8CE-319817F63DA2}" presName="hierChild3" presStyleCnt="0"/>
      <dgm:spPr/>
      <dgm:t>
        <a:bodyPr/>
        <a:lstStyle/>
        <a:p>
          <a:endParaRPr lang="es-PE"/>
        </a:p>
      </dgm:t>
    </dgm:pt>
  </dgm:ptLst>
  <dgm:cxnLst>
    <dgm:cxn modelId="{F55ABB71-00EA-4599-BF1C-C443E7604BBD}" type="presOf" srcId="{36E88C48-8FDB-4A35-84F8-FEFB63D3834F}" destId="{3B52F39A-1281-4E74-A472-14187733124F}" srcOrd="0" destOrd="0" presId="urn:microsoft.com/office/officeart/2005/8/layout/orgChart1"/>
    <dgm:cxn modelId="{581D6DA0-1912-4441-9BBC-D642366BDA53}" type="presOf" srcId="{E2F354BF-9E44-4A74-A8CE-319817F63DA2}" destId="{8403C2F6-8D15-4827-831E-AE2CC096FD63}" srcOrd="0" destOrd="0" presId="urn:microsoft.com/office/officeart/2005/8/layout/orgChart1"/>
    <dgm:cxn modelId="{031C63AA-C663-48AA-B584-657EC165B9CA}" type="presOf" srcId="{E2F354BF-9E44-4A74-A8CE-319817F63DA2}" destId="{EF3A6FCF-0AC2-42ED-AF80-38F66CF9D9F0}" srcOrd="1" destOrd="0" presId="urn:microsoft.com/office/officeart/2005/8/layout/orgChart1"/>
    <dgm:cxn modelId="{710E1576-195E-4450-BDFA-D38DDE4E4B89}" type="presOf" srcId="{F0B41345-8FC3-40C1-A60C-4B305BCB5B39}" destId="{167C54F0-7A65-493F-B64C-C073911A20D4}" srcOrd="0" destOrd="0" presId="urn:microsoft.com/office/officeart/2005/8/layout/orgChart1"/>
    <dgm:cxn modelId="{8C11D984-8AAA-4E57-9212-0E474D6A6D13}" type="presOf" srcId="{3A82931C-D472-44FE-960B-E9AB6AC4FDA7}" destId="{53428354-D186-4C15-BEDD-F69273D17164}" srcOrd="1" destOrd="0" presId="urn:microsoft.com/office/officeart/2005/8/layout/orgChart1"/>
    <dgm:cxn modelId="{05F01740-3C1A-4F41-8C0D-7C8356436B77}" type="presOf" srcId="{02E7727D-0970-432B-ADE3-BB6C40848591}" destId="{DC829F0B-0048-4796-9810-724F699524A6}" srcOrd="0" destOrd="0" presId="urn:microsoft.com/office/officeart/2005/8/layout/orgChart1"/>
    <dgm:cxn modelId="{F7E48664-19D1-4B79-8973-6DDC41B9CDF8}" srcId="{E2F354BF-9E44-4A74-A8CE-319817F63DA2}" destId="{4B76B94C-FB48-4AA3-B452-5800243F893B}" srcOrd="1" destOrd="0" parTransId="{547173E7-F729-463C-BEF2-B31FF15C4C1D}" sibTransId="{0EEC9774-823A-4916-9EB5-6CF798AD2CD4}"/>
    <dgm:cxn modelId="{F65B0885-A0E5-4CB6-8A7C-08A9C64C9903}" type="presOf" srcId="{EE6B6F4D-3A6F-4891-AB04-5E8358906781}" destId="{F6038DBC-712C-42E6-8DDE-1B48A7A9FCD4}" srcOrd="1" destOrd="0" presId="urn:microsoft.com/office/officeart/2005/8/layout/orgChart1"/>
    <dgm:cxn modelId="{4BE34613-1D48-4207-97FB-70D31A1E8BFB}" srcId="{215B9357-46D5-46EE-BA8C-AF18909EB290}" destId="{BA41CBEF-53F1-4CEB-B111-F1E47A3CAB61}" srcOrd="0" destOrd="0" parTransId="{E716A990-AB3E-4880-BFAB-C712BFC6D888}" sibTransId="{DB8172ED-58E0-4F72-BD4C-BCA8E67DC4EF}"/>
    <dgm:cxn modelId="{D00AD4D7-1382-415F-894D-4B380F537797}" type="presOf" srcId="{215B9357-46D5-46EE-BA8C-AF18909EB290}" destId="{C1A49207-F000-4000-80B5-A6A3F1A98C30}" srcOrd="1" destOrd="0" presId="urn:microsoft.com/office/officeart/2005/8/layout/orgChart1"/>
    <dgm:cxn modelId="{596BC619-AB16-483E-A112-A11D835FB5FB}" type="presOf" srcId="{3A82931C-D472-44FE-960B-E9AB6AC4FDA7}" destId="{CA1C9F8E-4BDD-4399-8EB9-AAE49012D650}" srcOrd="0" destOrd="0" presId="urn:microsoft.com/office/officeart/2005/8/layout/orgChart1"/>
    <dgm:cxn modelId="{96F14031-A36D-4B07-B01E-DFF300CE64C0}" type="presOf" srcId="{D2E53CA0-92CA-41AC-914F-839F156FC46A}" destId="{3A9EF2F1-C55D-4F5A-8DAA-FF8F62EFBFFB}" srcOrd="0" destOrd="0" presId="urn:microsoft.com/office/officeart/2005/8/layout/orgChart1"/>
    <dgm:cxn modelId="{2FB1B1FB-B1E0-4993-AE18-87699776CF46}" type="presOf" srcId="{8FECCAF3-2FC0-4025-B7F2-96B1E776282F}" destId="{183F5FD6-A037-4EB3-9FC3-0B2E3DA5F5C4}" srcOrd="0" destOrd="0" presId="urn:microsoft.com/office/officeart/2005/8/layout/orgChart1"/>
    <dgm:cxn modelId="{6D36BA00-64AD-46B6-9BEC-A61F175817C7}" type="presOf" srcId="{4CF507BF-8968-4AE0-9681-0AE6F003BBED}" destId="{B1311617-6D0C-428D-BEEB-06D3F3C00C1D}" srcOrd="0" destOrd="0" presId="urn:microsoft.com/office/officeart/2005/8/layout/orgChart1"/>
    <dgm:cxn modelId="{1C29674F-FB1F-4554-830B-26E99936D191}" type="presOf" srcId="{4B76B94C-FB48-4AA3-B452-5800243F893B}" destId="{7BFACD1C-9870-42F6-A3FE-B5A71A60C089}" srcOrd="0" destOrd="0" presId="urn:microsoft.com/office/officeart/2005/8/layout/orgChart1"/>
    <dgm:cxn modelId="{CDFD4E1F-CE8B-43C6-BD18-807E7FCE13EE}" type="presOf" srcId="{C07A1F16-7423-4A53-955D-4517CA98FB51}" destId="{DEABF6CA-C361-4EDB-8BD5-219C0A7C43DB}" srcOrd="1" destOrd="0" presId="urn:microsoft.com/office/officeart/2005/8/layout/orgChart1"/>
    <dgm:cxn modelId="{C5DCDEF3-8EA6-450D-9CFD-1524B1B9937A}" type="presOf" srcId="{E716A990-AB3E-4880-BFAB-C712BFC6D888}" destId="{42CD876F-8287-43F3-BEC5-A77B99021FEA}" srcOrd="0" destOrd="0" presId="urn:microsoft.com/office/officeart/2005/8/layout/orgChart1"/>
    <dgm:cxn modelId="{125CBA7E-0897-41C1-908D-A413756759B5}" srcId="{4B76B94C-FB48-4AA3-B452-5800243F893B}" destId="{D2E53CA0-92CA-41AC-914F-839F156FC46A}" srcOrd="0" destOrd="0" parTransId="{480E2149-F003-412D-B47B-ADDFFDFCE63C}" sibTransId="{E5C0918A-E3FB-4045-B369-4521CC8154FD}"/>
    <dgm:cxn modelId="{A5ACDF6A-3EB1-44EC-8CA8-DB8216B7ACBC}" srcId="{E2F354BF-9E44-4A74-A8CE-319817F63DA2}" destId="{3A82931C-D472-44FE-960B-E9AB6AC4FDA7}" srcOrd="2" destOrd="0" parTransId="{2F5D5E0D-B05D-48BD-8A97-0686C5830AE1}" sibTransId="{4B199706-A489-4326-AF84-013FDF42E579}"/>
    <dgm:cxn modelId="{3AD19D8D-A9DA-4549-97A7-C7D1D002A891}" srcId="{6F7CF254-A1C6-473E-AD30-BB2F55371D3E}" destId="{E2F354BF-9E44-4A74-A8CE-319817F63DA2}" srcOrd="0" destOrd="0" parTransId="{9BF79215-F065-485E-9C1B-860415A1DC3F}" sibTransId="{FB936214-A9D5-421C-BCF5-A44E0FF8756C}"/>
    <dgm:cxn modelId="{9BFE4804-15D3-45E7-BAD0-1534B20012E2}" type="presOf" srcId="{06B41F4E-82EF-4864-988B-9D6E865228D4}" destId="{AD8118EA-9492-4CB7-81EC-A2BAAF438F39}" srcOrd="0" destOrd="0" presId="urn:microsoft.com/office/officeart/2005/8/layout/orgChart1"/>
    <dgm:cxn modelId="{2F39714C-4BC2-498C-8F63-7A0EFA7E0EF2}" srcId="{4B76B94C-FB48-4AA3-B452-5800243F893B}" destId="{515D373E-1B21-46EB-B395-9FF89C30738F}" srcOrd="1" destOrd="0" parTransId="{8FECCAF3-2FC0-4025-B7F2-96B1E776282F}" sibTransId="{E660A11E-179B-4480-A877-E74E4F596749}"/>
    <dgm:cxn modelId="{52B01914-785B-4B1B-8402-B75DF658F838}" type="presOf" srcId="{215B9357-46D5-46EE-BA8C-AF18909EB290}" destId="{8444AFDE-6BEE-48E5-BD5B-43FD21E4E411}" srcOrd="0" destOrd="0" presId="urn:microsoft.com/office/officeart/2005/8/layout/orgChart1"/>
    <dgm:cxn modelId="{4331B102-9258-4239-947E-DD8F977A518B}" type="presOf" srcId="{480E2149-F003-412D-B47B-ADDFFDFCE63C}" destId="{0F9BB2C6-D370-41FE-A97F-E0A7BF426BBD}" srcOrd="0" destOrd="0" presId="urn:microsoft.com/office/officeart/2005/8/layout/orgChart1"/>
    <dgm:cxn modelId="{2A14A890-B284-4C74-8816-D0D7141B93BF}" type="presOf" srcId="{515D373E-1B21-46EB-B395-9FF89C30738F}" destId="{EA26A781-4E03-4BF2-B918-D5381E5D85AC}" srcOrd="1" destOrd="0" presId="urn:microsoft.com/office/officeart/2005/8/layout/orgChart1"/>
    <dgm:cxn modelId="{0712683F-D0DE-416C-90C2-B144B51281C9}" type="presOf" srcId="{36E88C48-8FDB-4A35-84F8-FEFB63D3834F}" destId="{89598651-7096-4128-803A-6435FB904AE3}" srcOrd="1" destOrd="0" presId="urn:microsoft.com/office/officeart/2005/8/layout/orgChart1"/>
    <dgm:cxn modelId="{59790253-67A6-4930-B6D7-01267062D8AD}" type="presOf" srcId="{C07A1F16-7423-4A53-955D-4517CA98FB51}" destId="{632C3125-BF80-4218-892C-DEFC84106E5E}" srcOrd="0" destOrd="0" presId="urn:microsoft.com/office/officeart/2005/8/layout/orgChart1"/>
    <dgm:cxn modelId="{D2BD9537-738D-4E54-8520-5DA96077E5AD}" type="presOf" srcId="{515D373E-1B21-46EB-B395-9FF89C30738F}" destId="{AA139488-05A9-421F-85FF-EFEE910FE5E9}" srcOrd="0" destOrd="0" presId="urn:microsoft.com/office/officeart/2005/8/layout/orgChart1"/>
    <dgm:cxn modelId="{EB2EDB8F-6786-434C-8D8F-A2A2F35F33AC}" type="presOf" srcId="{6F7CF254-A1C6-473E-AD30-BB2F55371D3E}" destId="{D069033D-2F8B-4F07-BB4D-E02A6A10A4A5}" srcOrd="0" destOrd="0" presId="urn:microsoft.com/office/officeart/2005/8/layout/orgChart1"/>
    <dgm:cxn modelId="{FC301387-D7F8-40BF-BC5A-D5E2ED447BE9}" type="presOf" srcId="{547173E7-F729-463C-BEF2-B31FF15C4C1D}" destId="{8AE0BBE7-C498-445B-86A4-C4E4D2441C87}" srcOrd="0" destOrd="0" presId="urn:microsoft.com/office/officeart/2005/8/layout/orgChart1"/>
    <dgm:cxn modelId="{DCE0F95E-7178-4A23-93F1-2ED5104EE0CB}" srcId="{C07A1F16-7423-4A53-955D-4517CA98FB51}" destId="{36E88C48-8FDB-4A35-84F8-FEFB63D3834F}" srcOrd="1" destOrd="0" parTransId="{50184505-B78B-471E-BBFF-BA46A4605E3B}" sibTransId="{6CCAF607-6C65-463D-BDA3-BEC5044D7B50}"/>
    <dgm:cxn modelId="{4697CA3B-ED5B-4F89-8A9C-074FD8AC43DB}" type="presOf" srcId="{D2E53CA0-92CA-41AC-914F-839F156FC46A}" destId="{DB6911F6-A9D3-46C4-9CEC-25808B820E22}" srcOrd="1" destOrd="0" presId="urn:microsoft.com/office/officeart/2005/8/layout/orgChart1"/>
    <dgm:cxn modelId="{02422F9C-2B0F-4CA5-A4AC-54CD529EC65A}" type="presOf" srcId="{302AFBAF-6AC6-47D8-BBB9-B28FA1CFF814}" destId="{8FCB00BC-044B-43D8-9636-619E5B3E61B8}" srcOrd="1" destOrd="0" presId="urn:microsoft.com/office/officeart/2005/8/layout/orgChart1"/>
    <dgm:cxn modelId="{3EA1BC1F-2354-4DE8-A8BD-94FEFC12B8E4}" type="presOf" srcId="{BA41CBEF-53F1-4CEB-B111-F1E47A3CAB61}" destId="{6E42A9E4-188D-4ECE-93BA-94063450CD6A}" srcOrd="1" destOrd="0" presId="urn:microsoft.com/office/officeart/2005/8/layout/orgChart1"/>
    <dgm:cxn modelId="{7FD0EEAF-5A37-42A8-982E-FF0B0B1F4EA8}" type="presOf" srcId="{4B76B94C-FB48-4AA3-B452-5800243F893B}" destId="{0574A2EC-01FE-42C5-905D-032A06BEFA91}" srcOrd="1" destOrd="0" presId="urn:microsoft.com/office/officeart/2005/8/layout/orgChart1"/>
    <dgm:cxn modelId="{DA496E70-7C39-4680-B05A-95CBA83B7282}" type="presOf" srcId="{302AFBAF-6AC6-47D8-BBB9-B28FA1CFF814}" destId="{CC52F687-B40F-4F44-84D7-EE7547FAAA69}" srcOrd="0" destOrd="0" presId="urn:microsoft.com/office/officeart/2005/8/layout/orgChart1"/>
    <dgm:cxn modelId="{D7EC8BDE-F16D-432D-8336-C84E56CE8CF8}" type="presOf" srcId="{2F5D5E0D-B05D-48BD-8A97-0686C5830AE1}" destId="{98208F68-A128-4E19-A710-B40B374DA438}" srcOrd="0" destOrd="0" presId="urn:microsoft.com/office/officeart/2005/8/layout/orgChart1"/>
    <dgm:cxn modelId="{9B9D4E4F-5D49-4B8C-BFC8-623019B2BC00}" srcId="{3A82931C-D472-44FE-960B-E9AB6AC4FDA7}" destId="{EE6B6F4D-3A6F-4891-AB04-5E8358906781}" srcOrd="0" destOrd="0" parTransId="{2E1139C7-547E-40F3-A41C-5CCD0D958030}" sibTransId="{899B275D-2B86-44CB-BB28-EF9EB75B459F}"/>
    <dgm:cxn modelId="{5A0E75B8-E073-49D6-A0FB-323C9D62258F}" type="presOf" srcId="{BA41CBEF-53F1-4CEB-B111-F1E47A3CAB61}" destId="{D4D17588-9BA6-497A-BD7A-2CDA467DD462}" srcOrd="0" destOrd="0" presId="urn:microsoft.com/office/officeart/2005/8/layout/orgChart1"/>
    <dgm:cxn modelId="{ED199F3C-07EF-4088-B7EF-98BFC3DD21BA}" type="presOf" srcId="{EE6B6F4D-3A6F-4891-AB04-5E8358906781}" destId="{1420167D-2FA4-4DAA-951E-007D3B19812F}" srcOrd="0" destOrd="0" presId="urn:microsoft.com/office/officeart/2005/8/layout/orgChart1"/>
    <dgm:cxn modelId="{3D9528DE-93DA-4236-99B9-F12D3EF97B50}" type="presOf" srcId="{2E1139C7-547E-40F3-A41C-5CCD0D958030}" destId="{F190B658-89B4-4B7F-8179-63A4F1608FE4}" srcOrd="0" destOrd="0" presId="urn:microsoft.com/office/officeart/2005/8/layout/orgChart1"/>
    <dgm:cxn modelId="{EB051169-771C-401D-BA15-3567A6564262}" srcId="{36E88C48-8FDB-4A35-84F8-FEFB63D3834F}" destId="{4CF507BF-8968-4AE0-9681-0AE6F003BBED}" srcOrd="0" destOrd="0" parTransId="{06B41F4E-82EF-4864-988B-9D6E865228D4}" sibTransId="{6A6D87BE-A748-40E2-9511-AC4374212846}"/>
    <dgm:cxn modelId="{EAAD31EB-ADD1-494A-8022-A289E11D0DFD}" type="presOf" srcId="{50184505-B78B-471E-BBFF-BA46A4605E3B}" destId="{9F376E81-99A8-4A56-A893-DD2D6D462019}" srcOrd="0" destOrd="0" presId="urn:microsoft.com/office/officeart/2005/8/layout/orgChart1"/>
    <dgm:cxn modelId="{726993A1-33B4-4876-AC5A-841E47D28DEF}" type="presOf" srcId="{4CF507BF-8968-4AE0-9681-0AE6F003BBED}" destId="{1C4EE447-2E39-4CCA-8641-317C41A83C2D}" srcOrd="1" destOrd="0" presId="urn:microsoft.com/office/officeart/2005/8/layout/orgChart1"/>
    <dgm:cxn modelId="{DA353EB0-2C61-4E45-949F-9DA5B2F7A433}" srcId="{E2F354BF-9E44-4A74-A8CE-319817F63DA2}" destId="{302AFBAF-6AC6-47D8-BBB9-B28FA1CFF814}" srcOrd="0" destOrd="0" parTransId="{E39425FC-4460-4B0D-BF5F-B0E654AF1E0C}" sibTransId="{1BE1EAE5-F25F-4CAA-A7E7-52659A82E3AC}"/>
    <dgm:cxn modelId="{57458BFC-9DA3-418B-AA30-F29E36BC8551}" srcId="{C07A1F16-7423-4A53-955D-4517CA98FB51}" destId="{215B9357-46D5-46EE-BA8C-AF18909EB290}" srcOrd="0" destOrd="0" parTransId="{02E7727D-0970-432B-ADE3-BB6C40848591}" sibTransId="{A41F8E02-3E19-44BB-B1DC-FDE2DB9AB840}"/>
    <dgm:cxn modelId="{D3A10E3D-E5AF-4D10-A4CE-33068226C841}" srcId="{E2F354BF-9E44-4A74-A8CE-319817F63DA2}" destId="{C07A1F16-7423-4A53-955D-4517CA98FB51}" srcOrd="3" destOrd="0" parTransId="{F0B41345-8FC3-40C1-A60C-4B305BCB5B39}" sibTransId="{8463F855-9C95-41C2-8960-6D8A333A46C8}"/>
    <dgm:cxn modelId="{7846A7E2-13BE-43C8-9B8A-17EB9186FE18}" type="presOf" srcId="{E39425FC-4460-4B0D-BF5F-B0E654AF1E0C}" destId="{97566191-BE9F-4DA0-BDC3-5A0B6AA4CF6C}" srcOrd="0" destOrd="0" presId="urn:microsoft.com/office/officeart/2005/8/layout/orgChart1"/>
    <dgm:cxn modelId="{3BDDEB93-F8B2-417B-AC21-D261AAD1C11F}" type="presParOf" srcId="{D069033D-2F8B-4F07-BB4D-E02A6A10A4A5}" destId="{49D056B0-1A10-486D-9EE2-EB570A3F3096}" srcOrd="0" destOrd="0" presId="urn:microsoft.com/office/officeart/2005/8/layout/orgChart1"/>
    <dgm:cxn modelId="{F0AFD1AD-D864-4856-BF86-46E3E54C9544}" type="presParOf" srcId="{49D056B0-1A10-486D-9EE2-EB570A3F3096}" destId="{25FADC68-6D34-4172-A266-A9C0266B5133}" srcOrd="0" destOrd="0" presId="urn:microsoft.com/office/officeart/2005/8/layout/orgChart1"/>
    <dgm:cxn modelId="{F6817FAC-66B4-48AF-82D2-A46B10F4387E}" type="presParOf" srcId="{25FADC68-6D34-4172-A266-A9C0266B5133}" destId="{8403C2F6-8D15-4827-831E-AE2CC096FD63}" srcOrd="0" destOrd="0" presId="urn:microsoft.com/office/officeart/2005/8/layout/orgChart1"/>
    <dgm:cxn modelId="{44FED4D1-C5C3-4EF1-8C7A-7FBF9983EC48}" type="presParOf" srcId="{25FADC68-6D34-4172-A266-A9C0266B5133}" destId="{EF3A6FCF-0AC2-42ED-AF80-38F66CF9D9F0}" srcOrd="1" destOrd="0" presId="urn:microsoft.com/office/officeart/2005/8/layout/orgChart1"/>
    <dgm:cxn modelId="{391E3699-A022-4EE3-8936-488EE163B3CB}" type="presParOf" srcId="{49D056B0-1A10-486D-9EE2-EB570A3F3096}" destId="{7F13D21B-856F-4059-BB5C-259EAD5D8F44}" srcOrd="1" destOrd="0" presId="urn:microsoft.com/office/officeart/2005/8/layout/orgChart1"/>
    <dgm:cxn modelId="{E3FB79BF-FF32-4DEE-9234-52CB5072D3FF}" type="presParOf" srcId="{7F13D21B-856F-4059-BB5C-259EAD5D8F44}" destId="{97566191-BE9F-4DA0-BDC3-5A0B6AA4CF6C}" srcOrd="0" destOrd="0" presId="urn:microsoft.com/office/officeart/2005/8/layout/orgChart1"/>
    <dgm:cxn modelId="{5865F0DF-F811-4673-AD0C-EBE5B11739DE}" type="presParOf" srcId="{7F13D21B-856F-4059-BB5C-259EAD5D8F44}" destId="{37B4A892-6769-4214-B4D5-EA3F4D27CCB1}" srcOrd="1" destOrd="0" presId="urn:microsoft.com/office/officeart/2005/8/layout/orgChart1"/>
    <dgm:cxn modelId="{62B7D927-2094-4621-B768-FD355498E40E}" type="presParOf" srcId="{37B4A892-6769-4214-B4D5-EA3F4D27CCB1}" destId="{2F9E5143-04D8-4FA1-94DD-A31AE4E3ED11}" srcOrd="0" destOrd="0" presId="urn:microsoft.com/office/officeart/2005/8/layout/orgChart1"/>
    <dgm:cxn modelId="{E5A4A0A5-08D8-4475-BA49-2FA3235DDE0C}" type="presParOf" srcId="{2F9E5143-04D8-4FA1-94DD-A31AE4E3ED11}" destId="{CC52F687-B40F-4F44-84D7-EE7547FAAA69}" srcOrd="0" destOrd="0" presId="urn:microsoft.com/office/officeart/2005/8/layout/orgChart1"/>
    <dgm:cxn modelId="{713C2869-891C-4224-992D-4921F0494C07}" type="presParOf" srcId="{2F9E5143-04D8-4FA1-94DD-A31AE4E3ED11}" destId="{8FCB00BC-044B-43D8-9636-619E5B3E61B8}" srcOrd="1" destOrd="0" presId="urn:microsoft.com/office/officeart/2005/8/layout/orgChart1"/>
    <dgm:cxn modelId="{8FECE686-DEFE-4E8F-9B14-E051E32F0933}" type="presParOf" srcId="{37B4A892-6769-4214-B4D5-EA3F4D27CCB1}" destId="{CF89DF97-7085-4333-9C26-51BA322E98CE}" srcOrd="1" destOrd="0" presId="urn:microsoft.com/office/officeart/2005/8/layout/orgChart1"/>
    <dgm:cxn modelId="{3479A7A0-F41D-428E-A4D2-2C7C91F06BD1}" type="presParOf" srcId="{37B4A892-6769-4214-B4D5-EA3F4D27CCB1}" destId="{84A58106-83AC-4EE8-945C-ECE166FB8DBB}" srcOrd="2" destOrd="0" presId="urn:microsoft.com/office/officeart/2005/8/layout/orgChart1"/>
    <dgm:cxn modelId="{A2ED6E2A-814C-43D5-B9A0-C72896E51F75}" type="presParOf" srcId="{7F13D21B-856F-4059-BB5C-259EAD5D8F44}" destId="{8AE0BBE7-C498-445B-86A4-C4E4D2441C87}" srcOrd="2" destOrd="0" presId="urn:microsoft.com/office/officeart/2005/8/layout/orgChart1"/>
    <dgm:cxn modelId="{E369F683-8F25-4C5F-ACCC-CA24AF860969}" type="presParOf" srcId="{7F13D21B-856F-4059-BB5C-259EAD5D8F44}" destId="{84D7216D-5BA8-4802-AC6F-D403A05AAAD9}" srcOrd="3" destOrd="0" presId="urn:microsoft.com/office/officeart/2005/8/layout/orgChart1"/>
    <dgm:cxn modelId="{B783AF59-AAC0-46A2-8673-D4C52A2D705B}" type="presParOf" srcId="{84D7216D-5BA8-4802-AC6F-D403A05AAAD9}" destId="{63552E0B-DDA4-42CA-A4BC-2BF51E57B489}" srcOrd="0" destOrd="0" presId="urn:microsoft.com/office/officeart/2005/8/layout/orgChart1"/>
    <dgm:cxn modelId="{22D8EBFC-07FA-4BC4-BB55-A6B3A8839458}" type="presParOf" srcId="{63552E0B-DDA4-42CA-A4BC-2BF51E57B489}" destId="{7BFACD1C-9870-42F6-A3FE-B5A71A60C089}" srcOrd="0" destOrd="0" presId="urn:microsoft.com/office/officeart/2005/8/layout/orgChart1"/>
    <dgm:cxn modelId="{35C40112-25C7-488F-9A2F-20359B08E697}" type="presParOf" srcId="{63552E0B-DDA4-42CA-A4BC-2BF51E57B489}" destId="{0574A2EC-01FE-42C5-905D-032A06BEFA91}" srcOrd="1" destOrd="0" presId="urn:microsoft.com/office/officeart/2005/8/layout/orgChart1"/>
    <dgm:cxn modelId="{85AA668C-8039-4C81-B5F3-B84C13C50B91}" type="presParOf" srcId="{84D7216D-5BA8-4802-AC6F-D403A05AAAD9}" destId="{31F010FD-5492-40E5-9C8E-65E78E7886E1}" srcOrd="1" destOrd="0" presId="urn:microsoft.com/office/officeart/2005/8/layout/orgChart1"/>
    <dgm:cxn modelId="{1A8BDF43-BAF8-4A5C-95CC-B7F4FDF3EE80}" type="presParOf" srcId="{31F010FD-5492-40E5-9C8E-65E78E7886E1}" destId="{0F9BB2C6-D370-41FE-A97F-E0A7BF426BBD}" srcOrd="0" destOrd="0" presId="urn:microsoft.com/office/officeart/2005/8/layout/orgChart1"/>
    <dgm:cxn modelId="{85142395-4DB6-484A-8D78-B4D854317DCB}" type="presParOf" srcId="{31F010FD-5492-40E5-9C8E-65E78E7886E1}" destId="{EB65A381-EA89-4624-BA69-838B793F7453}" srcOrd="1" destOrd="0" presId="urn:microsoft.com/office/officeart/2005/8/layout/orgChart1"/>
    <dgm:cxn modelId="{8B7C5A54-BB83-422A-BAB8-08835E4558A4}" type="presParOf" srcId="{EB65A381-EA89-4624-BA69-838B793F7453}" destId="{57D96946-582B-41B2-BEDD-34877E2D6891}" srcOrd="0" destOrd="0" presId="urn:microsoft.com/office/officeart/2005/8/layout/orgChart1"/>
    <dgm:cxn modelId="{DA0386F3-53D6-49E8-8282-8C70C56593F1}" type="presParOf" srcId="{57D96946-582B-41B2-BEDD-34877E2D6891}" destId="{3A9EF2F1-C55D-4F5A-8DAA-FF8F62EFBFFB}" srcOrd="0" destOrd="0" presId="urn:microsoft.com/office/officeart/2005/8/layout/orgChart1"/>
    <dgm:cxn modelId="{B252803C-6675-4370-9BDD-5841B4F8267B}" type="presParOf" srcId="{57D96946-582B-41B2-BEDD-34877E2D6891}" destId="{DB6911F6-A9D3-46C4-9CEC-25808B820E22}" srcOrd="1" destOrd="0" presId="urn:microsoft.com/office/officeart/2005/8/layout/orgChart1"/>
    <dgm:cxn modelId="{EE4774BA-876B-449D-B4EF-EA364FFF8EC9}" type="presParOf" srcId="{EB65A381-EA89-4624-BA69-838B793F7453}" destId="{D6CCF689-B19E-4785-B14F-6A0BFAA692F7}" srcOrd="1" destOrd="0" presId="urn:microsoft.com/office/officeart/2005/8/layout/orgChart1"/>
    <dgm:cxn modelId="{31AA3440-8EBA-4D54-9500-CE361E57833B}" type="presParOf" srcId="{EB65A381-EA89-4624-BA69-838B793F7453}" destId="{2FBD8872-E464-46ED-B091-4E066E327156}" srcOrd="2" destOrd="0" presId="urn:microsoft.com/office/officeart/2005/8/layout/orgChart1"/>
    <dgm:cxn modelId="{70BD18A2-F3B6-4B80-BB53-7BFA08A1FD02}" type="presParOf" srcId="{31F010FD-5492-40E5-9C8E-65E78E7886E1}" destId="{183F5FD6-A037-4EB3-9FC3-0B2E3DA5F5C4}" srcOrd="2" destOrd="0" presId="urn:microsoft.com/office/officeart/2005/8/layout/orgChart1"/>
    <dgm:cxn modelId="{E641D477-181E-4D61-8B03-9D6B5C741CE6}" type="presParOf" srcId="{31F010FD-5492-40E5-9C8E-65E78E7886E1}" destId="{0103029C-6368-4B8C-869E-9AD62C9F40B4}" srcOrd="3" destOrd="0" presId="urn:microsoft.com/office/officeart/2005/8/layout/orgChart1"/>
    <dgm:cxn modelId="{A051E282-23A6-44F4-ABD3-E75933749F6D}" type="presParOf" srcId="{0103029C-6368-4B8C-869E-9AD62C9F40B4}" destId="{961C35EC-422E-4ACF-88BA-ED1D6DBA222B}" srcOrd="0" destOrd="0" presId="urn:microsoft.com/office/officeart/2005/8/layout/orgChart1"/>
    <dgm:cxn modelId="{A2C5E68A-B7AB-41F7-8E2B-32D36538DAF7}" type="presParOf" srcId="{961C35EC-422E-4ACF-88BA-ED1D6DBA222B}" destId="{AA139488-05A9-421F-85FF-EFEE910FE5E9}" srcOrd="0" destOrd="0" presId="urn:microsoft.com/office/officeart/2005/8/layout/orgChart1"/>
    <dgm:cxn modelId="{D41B4159-AC73-4A4D-A08B-64DA61E2BC49}" type="presParOf" srcId="{961C35EC-422E-4ACF-88BA-ED1D6DBA222B}" destId="{EA26A781-4E03-4BF2-B918-D5381E5D85AC}" srcOrd="1" destOrd="0" presId="urn:microsoft.com/office/officeart/2005/8/layout/orgChart1"/>
    <dgm:cxn modelId="{684E470A-CD90-434E-B87C-85C620258490}" type="presParOf" srcId="{0103029C-6368-4B8C-869E-9AD62C9F40B4}" destId="{F86EC1C0-89E0-476C-AEEC-BB7337CF741D}" srcOrd="1" destOrd="0" presId="urn:microsoft.com/office/officeart/2005/8/layout/orgChart1"/>
    <dgm:cxn modelId="{AA4E7462-A093-45DB-8A55-6415E89B998B}" type="presParOf" srcId="{0103029C-6368-4B8C-869E-9AD62C9F40B4}" destId="{FCF695B2-9A80-4FA8-A873-761ED5158DE1}" srcOrd="2" destOrd="0" presId="urn:microsoft.com/office/officeart/2005/8/layout/orgChart1"/>
    <dgm:cxn modelId="{FB374D8D-D7D8-4D1B-B783-4D83AFC5C34F}" type="presParOf" srcId="{84D7216D-5BA8-4802-AC6F-D403A05AAAD9}" destId="{867E7DDD-2008-4C55-98C7-3C4E77E4D772}" srcOrd="2" destOrd="0" presId="urn:microsoft.com/office/officeart/2005/8/layout/orgChart1"/>
    <dgm:cxn modelId="{D23EE225-6500-4F89-A7F4-902D0B2F19D6}" type="presParOf" srcId="{7F13D21B-856F-4059-BB5C-259EAD5D8F44}" destId="{98208F68-A128-4E19-A710-B40B374DA438}" srcOrd="4" destOrd="0" presId="urn:microsoft.com/office/officeart/2005/8/layout/orgChart1"/>
    <dgm:cxn modelId="{F43F5357-B516-41D8-86E1-B5ACA7620B0C}" type="presParOf" srcId="{7F13D21B-856F-4059-BB5C-259EAD5D8F44}" destId="{03F46C87-33A5-4F56-86D7-6B46882E66C3}" srcOrd="5" destOrd="0" presId="urn:microsoft.com/office/officeart/2005/8/layout/orgChart1"/>
    <dgm:cxn modelId="{69ABB713-DF97-41D6-8A4F-F2E24A7CF403}" type="presParOf" srcId="{03F46C87-33A5-4F56-86D7-6B46882E66C3}" destId="{646665FB-663C-44C3-8343-AAB6149BAD91}" srcOrd="0" destOrd="0" presId="urn:microsoft.com/office/officeart/2005/8/layout/orgChart1"/>
    <dgm:cxn modelId="{0396C148-BF9C-4692-9C6A-A8C92C7FB4B9}" type="presParOf" srcId="{646665FB-663C-44C3-8343-AAB6149BAD91}" destId="{CA1C9F8E-4BDD-4399-8EB9-AAE49012D650}" srcOrd="0" destOrd="0" presId="urn:microsoft.com/office/officeart/2005/8/layout/orgChart1"/>
    <dgm:cxn modelId="{98F2340C-1C7F-436E-ABF8-6F9741FC3856}" type="presParOf" srcId="{646665FB-663C-44C3-8343-AAB6149BAD91}" destId="{53428354-D186-4C15-BEDD-F69273D17164}" srcOrd="1" destOrd="0" presId="urn:microsoft.com/office/officeart/2005/8/layout/orgChart1"/>
    <dgm:cxn modelId="{F568200B-0929-4141-A11D-8AAEFE8640E5}" type="presParOf" srcId="{03F46C87-33A5-4F56-86D7-6B46882E66C3}" destId="{BB7CFB4A-41D2-4129-AE31-C431CF13A499}" srcOrd="1" destOrd="0" presId="urn:microsoft.com/office/officeart/2005/8/layout/orgChart1"/>
    <dgm:cxn modelId="{BBDCDB86-2FCE-414D-A4A8-B722A2DA07B0}" type="presParOf" srcId="{BB7CFB4A-41D2-4129-AE31-C431CF13A499}" destId="{F190B658-89B4-4B7F-8179-63A4F1608FE4}" srcOrd="0" destOrd="0" presId="urn:microsoft.com/office/officeart/2005/8/layout/orgChart1"/>
    <dgm:cxn modelId="{05B9DD7B-C8A3-47C3-AEB4-3DDC7968AFE3}" type="presParOf" srcId="{BB7CFB4A-41D2-4129-AE31-C431CF13A499}" destId="{18CF51C8-0BFE-4EEC-BCDA-BD146817CA34}" srcOrd="1" destOrd="0" presId="urn:microsoft.com/office/officeart/2005/8/layout/orgChart1"/>
    <dgm:cxn modelId="{A465BEDA-BFB9-4048-81C4-6DE52151E750}" type="presParOf" srcId="{18CF51C8-0BFE-4EEC-BCDA-BD146817CA34}" destId="{B568C1BB-3634-4584-9196-EC1BB4FEF027}" srcOrd="0" destOrd="0" presId="urn:microsoft.com/office/officeart/2005/8/layout/orgChart1"/>
    <dgm:cxn modelId="{1C6DACB7-D2DD-4B11-BC5A-F6912DA01E4F}" type="presParOf" srcId="{B568C1BB-3634-4584-9196-EC1BB4FEF027}" destId="{1420167D-2FA4-4DAA-951E-007D3B19812F}" srcOrd="0" destOrd="0" presId="urn:microsoft.com/office/officeart/2005/8/layout/orgChart1"/>
    <dgm:cxn modelId="{7CE2E0C6-FA0A-4FB7-B95B-779B5154BD20}" type="presParOf" srcId="{B568C1BB-3634-4584-9196-EC1BB4FEF027}" destId="{F6038DBC-712C-42E6-8DDE-1B48A7A9FCD4}" srcOrd="1" destOrd="0" presId="urn:microsoft.com/office/officeart/2005/8/layout/orgChart1"/>
    <dgm:cxn modelId="{85739885-DC76-467D-AF92-830B459F5E30}" type="presParOf" srcId="{18CF51C8-0BFE-4EEC-BCDA-BD146817CA34}" destId="{DC0E3017-F10F-4C3A-821E-30C0EE743F66}" srcOrd="1" destOrd="0" presId="urn:microsoft.com/office/officeart/2005/8/layout/orgChart1"/>
    <dgm:cxn modelId="{01283508-1D59-41F8-B5C1-EED77B3A0507}" type="presParOf" srcId="{18CF51C8-0BFE-4EEC-BCDA-BD146817CA34}" destId="{9FEF9113-C406-4326-90BE-BD355A2BA0FA}" srcOrd="2" destOrd="0" presId="urn:microsoft.com/office/officeart/2005/8/layout/orgChart1"/>
    <dgm:cxn modelId="{A224AC01-2B4A-473F-B4B0-116817AA7BA2}" type="presParOf" srcId="{03F46C87-33A5-4F56-86D7-6B46882E66C3}" destId="{EB39DE76-8DE2-4F3F-BA3A-89E3C50064CD}" srcOrd="2" destOrd="0" presId="urn:microsoft.com/office/officeart/2005/8/layout/orgChart1"/>
    <dgm:cxn modelId="{EF9D41F9-B12C-4724-A5BA-E853CEEDE0BB}" type="presParOf" srcId="{7F13D21B-856F-4059-BB5C-259EAD5D8F44}" destId="{167C54F0-7A65-493F-B64C-C073911A20D4}" srcOrd="6" destOrd="0" presId="urn:microsoft.com/office/officeart/2005/8/layout/orgChart1"/>
    <dgm:cxn modelId="{A7E984C7-CCD1-4921-A7A0-8E8CC3BB771B}" type="presParOf" srcId="{7F13D21B-856F-4059-BB5C-259EAD5D8F44}" destId="{E35140AD-2F6E-4D3E-ADFD-4E088BD7132C}" srcOrd="7" destOrd="0" presId="urn:microsoft.com/office/officeart/2005/8/layout/orgChart1"/>
    <dgm:cxn modelId="{700A1455-1381-4310-AF45-3247E224FF86}" type="presParOf" srcId="{E35140AD-2F6E-4D3E-ADFD-4E088BD7132C}" destId="{26BF31DD-ED11-4503-AB81-323E5EF235A9}" srcOrd="0" destOrd="0" presId="urn:microsoft.com/office/officeart/2005/8/layout/orgChart1"/>
    <dgm:cxn modelId="{D5A6CDD5-4E3D-4942-B147-49783B1C4A77}" type="presParOf" srcId="{26BF31DD-ED11-4503-AB81-323E5EF235A9}" destId="{632C3125-BF80-4218-892C-DEFC84106E5E}" srcOrd="0" destOrd="0" presId="urn:microsoft.com/office/officeart/2005/8/layout/orgChart1"/>
    <dgm:cxn modelId="{7771EFDC-7084-4057-A932-E1A430546659}" type="presParOf" srcId="{26BF31DD-ED11-4503-AB81-323E5EF235A9}" destId="{DEABF6CA-C361-4EDB-8BD5-219C0A7C43DB}" srcOrd="1" destOrd="0" presId="urn:microsoft.com/office/officeart/2005/8/layout/orgChart1"/>
    <dgm:cxn modelId="{E4610551-D7F1-419B-9CB4-7EBFD5EE255A}" type="presParOf" srcId="{E35140AD-2F6E-4D3E-ADFD-4E088BD7132C}" destId="{C6979E4E-C652-4D59-AFF9-9C55EE112582}" srcOrd="1" destOrd="0" presId="urn:microsoft.com/office/officeart/2005/8/layout/orgChart1"/>
    <dgm:cxn modelId="{98C9F42D-DBCF-4C6F-9C90-FE4A855C8D2B}" type="presParOf" srcId="{C6979E4E-C652-4D59-AFF9-9C55EE112582}" destId="{DC829F0B-0048-4796-9810-724F699524A6}" srcOrd="0" destOrd="0" presId="urn:microsoft.com/office/officeart/2005/8/layout/orgChart1"/>
    <dgm:cxn modelId="{AE8E8854-291B-42C1-9144-732EF86D0742}" type="presParOf" srcId="{C6979E4E-C652-4D59-AFF9-9C55EE112582}" destId="{316831C9-BE7E-4B63-BA4A-7D18FDAF0C48}" srcOrd="1" destOrd="0" presId="urn:microsoft.com/office/officeart/2005/8/layout/orgChart1"/>
    <dgm:cxn modelId="{7C1FB43E-260C-4449-88D5-6AC497EFC23A}" type="presParOf" srcId="{316831C9-BE7E-4B63-BA4A-7D18FDAF0C48}" destId="{C1BE1023-FD73-4E6D-80BC-7BEE4D875108}" srcOrd="0" destOrd="0" presId="urn:microsoft.com/office/officeart/2005/8/layout/orgChart1"/>
    <dgm:cxn modelId="{B37BD325-5399-41F2-8AF5-E8A3E53D01BB}" type="presParOf" srcId="{C1BE1023-FD73-4E6D-80BC-7BEE4D875108}" destId="{8444AFDE-6BEE-48E5-BD5B-43FD21E4E411}" srcOrd="0" destOrd="0" presId="urn:microsoft.com/office/officeart/2005/8/layout/orgChart1"/>
    <dgm:cxn modelId="{B8114DF0-C654-4CD0-8D39-0C4ACAEB59EC}" type="presParOf" srcId="{C1BE1023-FD73-4E6D-80BC-7BEE4D875108}" destId="{C1A49207-F000-4000-80B5-A6A3F1A98C30}" srcOrd="1" destOrd="0" presId="urn:microsoft.com/office/officeart/2005/8/layout/orgChart1"/>
    <dgm:cxn modelId="{26163ECB-0773-4444-B98A-84E2FBB5F22F}" type="presParOf" srcId="{316831C9-BE7E-4B63-BA4A-7D18FDAF0C48}" destId="{73C4FC36-5BEB-4A02-8C7C-8FD9CE1D02F8}" srcOrd="1" destOrd="0" presId="urn:microsoft.com/office/officeart/2005/8/layout/orgChart1"/>
    <dgm:cxn modelId="{BCCFE93E-4D3A-41A8-820C-99DFEA33ED2F}" type="presParOf" srcId="{73C4FC36-5BEB-4A02-8C7C-8FD9CE1D02F8}" destId="{42CD876F-8287-43F3-BEC5-A77B99021FEA}" srcOrd="0" destOrd="0" presId="urn:microsoft.com/office/officeart/2005/8/layout/orgChart1"/>
    <dgm:cxn modelId="{8537803F-268E-45F8-A03F-51760E3A1B62}" type="presParOf" srcId="{73C4FC36-5BEB-4A02-8C7C-8FD9CE1D02F8}" destId="{53D9ADCB-479F-40DB-8509-7385971E0696}" srcOrd="1" destOrd="0" presId="urn:microsoft.com/office/officeart/2005/8/layout/orgChart1"/>
    <dgm:cxn modelId="{881E1155-6584-4303-9306-98E054E5A0A4}" type="presParOf" srcId="{53D9ADCB-479F-40DB-8509-7385971E0696}" destId="{13BDFC87-9A5F-4070-A3CE-AC11FEF691F0}" srcOrd="0" destOrd="0" presId="urn:microsoft.com/office/officeart/2005/8/layout/orgChart1"/>
    <dgm:cxn modelId="{3F7F8968-10F7-4F06-907E-0CDA1055EC1B}" type="presParOf" srcId="{13BDFC87-9A5F-4070-A3CE-AC11FEF691F0}" destId="{D4D17588-9BA6-497A-BD7A-2CDA467DD462}" srcOrd="0" destOrd="0" presId="urn:microsoft.com/office/officeart/2005/8/layout/orgChart1"/>
    <dgm:cxn modelId="{CD1D3271-8CB5-4FE1-97FD-1AAD9C57A7FB}" type="presParOf" srcId="{13BDFC87-9A5F-4070-A3CE-AC11FEF691F0}" destId="{6E42A9E4-188D-4ECE-93BA-94063450CD6A}" srcOrd="1" destOrd="0" presId="urn:microsoft.com/office/officeart/2005/8/layout/orgChart1"/>
    <dgm:cxn modelId="{0CC2468E-7D1B-47FE-8845-A9CB278588CA}" type="presParOf" srcId="{53D9ADCB-479F-40DB-8509-7385971E0696}" destId="{6F3E04D5-C53B-438D-AD11-F5D2BB0B9BFD}" srcOrd="1" destOrd="0" presId="urn:microsoft.com/office/officeart/2005/8/layout/orgChart1"/>
    <dgm:cxn modelId="{3FDEA2A4-4319-4B7D-80B7-2F99B816522A}" type="presParOf" srcId="{53D9ADCB-479F-40DB-8509-7385971E0696}" destId="{B3B6A982-EB0F-4983-9121-5D85F8EB739E}" srcOrd="2" destOrd="0" presId="urn:microsoft.com/office/officeart/2005/8/layout/orgChart1"/>
    <dgm:cxn modelId="{C6D82F12-C19F-44B2-816C-6DD989F3F791}" type="presParOf" srcId="{316831C9-BE7E-4B63-BA4A-7D18FDAF0C48}" destId="{65803DE6-5595-4885-8709-8A7DF3A86184}" srcOrd="2" destOrd="0" presId="urn:microsoft.com/office/officeart/2005/8/layout/orgChart1"/>
    <dgm:cxn modelId="{56D93549-DA6B-48EC-A7F6-2D6249FA2CF7}" type="presParOf" srcId="{C6979E4E-C652-4D59-AFF9-9C55EE112582}" destId="{9F376E81-99A8-4A56-A893-DD2D6D462019}" srcOrd="2" destOrd="0" presId="urn:microsoft.com/office/officeart/2005/8/layout/orgChart1"/>
    <dgm:cxn modelId="{FA54CCD9-EC13-401B-8C74-2E344B8E9F43}" type="presParOf" srcId="{C6979E4E-C652-4D59-AFF9-9C55EE112582}" destId="{2935DFA8-9BA3-4DA4-99FC-A7E3515F6589}" srcOrd="3" destOrd="0" presId="urn:microsoft.com/office/officeart/2005/8/layout/orgChart1"/>
    <dgm:cxn modelId="{C25B90E7-C9FD-466C-AB22-979CFBE7F82E}" type="presParOf" srcId="{2935DFA8-9BA3-4DA4-99FC-A7E3515F6589}" destId="{4413D0F6-591B-4A76-8995-F794094EF2DF}" srcOrd="0" destOrd="0" presId="urn:microsoft.com/office/officeart/2005/8/layout/orgChart1"/>
    <dgm:cxn modelId="{4D7DC584-D804-481B-8DBF-54A31997D96F}" type="presParOf" srcId="{4413D0F6-591B-4A76-8995-F794094EF2DF}" destId="{3B52F39A-1281-4E74-A472-14187733124F}" srcOrd="0" destOrd="0" presId="urn:microsoft.com/office/officeart/2005/8/layout/orgChart1"/>
    <dgm:cxn modelId="{01D5F4B6-D182-4AD3-A160-B6F46871FB49}" type="presParOf" srcId="{4413D0F6-591B-4A76-8995-F794094EF2DF}" destId="{89598651-7096-4128-803A-6435FB904AE3}" srcOrd="1" destOrd="0" presId="urn:microsoft.com/office/officeart/2005/8/layout/orgChart1"/>
    <dgm:cxn modelId="{5CF1E6D9-918F-4571-B0F6-E9D90B41263D}" type="presParOf" srcId="{2935DFA8-9BA3-4DA4-99FC-A7E3515F6589}" destId="{E91E75A0-F072-485F-BB21-5D03DFAF0376}" srcOrd="1" destOrd="0" presId="urn:microsoft.com/office/officeart/2005/8/layout/orgChart1"/>
    <dgm:cxn modelId="{992681BF-C823-4D56-90D0-5C7307CFADD7}" type="presParOf" srcId="{E91E75A0-F072-485F-BB21-5D03DFAF0376}" destId="{AD8118EA-9492-4CB7-81EC-A2BAAF438F39}" srcOrd="0" destOrd="0" presId="urn:microsoft.com/office/officeart/2005/8/layout/orgChart1"/>
    <dgm:cxn modelId="{8A557A43-21A2-4D5D-81FA-81F02F492DED}" type="presParOf" srcId="{E91E75A0-F072-485F-BB21-5D03DFAF0376}" destId="{5FF6E426-4084-47CD-8677-D263D476167E}" srcOrd="1" destOrd="0" presId="urn:microsoft.com/office/officeart/2005/8/layout/orgChart1"/>
    <dgm:cxn modelId="{7FFFC5F1-EB8C-4E17-93D2-0A5C5BAF5BD9}" type="presParOf" srcId="{5FF6E426-4084-47CD-8677-D263D476167E}" destId="{B9DB7A2A-3C1D-42FF-B9CA-B196C1C752FD}" srcOrd="0" destOrd="0" presId="urn:microsoft.com/office/officeart/2005/8/layout/orgChart1"/>
    <dgm:cxn modelId="{4E0B8968-A411-4DAE-A3DB-478193AFC63C}" type="presParOf" srcId="{B9DB7A2A-3C1D-42FF-B9CA-B196C1C752FD}" destId="{B1311617-6D0C-428D-BEEB-06D3F3C00C1D}" srcOrd="0" destOrd="0" presId="urn:microsoft.com/office/officeart/2005/8/layout/orgChart1"/>
    <dgm:cxn modelId="{2EEFEB68-2DEA-4CAA-B79C-10D4395FC67D}" type="presParOf" srcId="{B9DB7A2A-3C1D-42FF-B9CA-B196C1C752FD}" destId="{1C4EE447-2E39-4CCA-8641-317C41A83C2D}" srcOrd="1" destOrd="0" presId="urn:microsoft.com/office/officeart/2005/8/layout/orgChart1"/>
    <dgm:cxn modelId="{A213C315-8CB6-40EF-8B1E-02AC941F422A}" type="presParOf" srcId="{5FF6E426-4084-47CD-8677-D263D476167E}" destId="{42698F2C-0F57-4CD5-A4FD-ECE5B95B7D36}" srcOrd="1" destOrd="0" presId="urn:microsoft.com/office/officeart/2005/8/layout/orgChart1"/>
    <dgm:cxn modelId="{4548D3DE-3353-429A-A2EC-A0DD388C81D0}" type="presParOf" srcId="{5FF6E426-4084-47CD-8677-D263D476167E}" destId="{62D834D2-870B-41CB-81C8-09DB7AE6AD73}" srcOrd="2" destOrd="0" presId="urn:microsoft.com/office/officeart/2005/8/layout/orgChart1"/>
    <dgm:cxn modelId="{2A63D56E-EA16-4B93-8F85-D9AB7F62A284}" type="presParOf" srcId="{2935DFA8-9BA3-4DA4-99FC-A7E3515F6589}" destId="{B546941A-A27F-4963-B1DC-D48DF7844BB1}" srcOrd="2" destOrd="0" presId="urn:microsoft.com/office/officeart/2005/8/layout/orgChart1"/>
    <dgm:cxn modelId="{BBA4ABC3-CD0E-43C2-9F7E-5FA6644B0BEF}" type="presParOf" srcId="{E35140AD-2F6E-4D3E-ADFD-4E088BD7132C}" destId="{B18AFA0E-B198-4E1D-898D-1F8C074EEF80}" srcOrd="2" destOrd="0" presId="urn:microsoft.com/office/officeart/2005/8/layout/orgChart1"/>
    <dgm:cxn modelId="{A43AB7AF-6818-4A25-BB2F-92FCC3C49AED}" type="presParOf" srcId="{49D056B0-1A10-486D-9EE2-EB570A3F3096}" destId="{2A547F3F-08A0-4331-8AEB-6F8F0DA6898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F7CF254-A1C6-473E-AD30-BB2F55371D3E}" type="doc">
      <dgm:prSet loTypeId="urn:microsoft.com/office/officeart/2005/8/layout/orgChart1" loCatId="hierarchy" qsTypeId="urn:microsoft.com/office/officeart/2005/8/quickstyle/simple5" qsCatId="simple" csTypeId="urn:microsoft.com/office/officeart/2005/8/colors/colorful2" csCatId="colorful" phldr="1"/>
      <dgm:spPr/>
      <dgm:t>
        <a:bodyPr/>
        <a:lstStyle/>
        <a:p>
          <a:endParaRPr lang="es-PE"/>
        </a:p>
      </dgm:t>
    </dgm:pt>
    <dgm:pt modelId="{E2F354BF-9E44-4A74-A8CE-319817F63DA2}">
      <dgm:prSet phldrT="[Texto]"/>
      <dgm:spPr/>
      <dgm:t>
        <a:bodyPr/>
        <a:lstStyle/>
        <a:p>
          <a:pPr algn="ctr"/>
          <a:r>
            <a:rPr lang="es-PE"/>
            <a:t>Balanzas</a:t>
          </a:r>
        </a:p>
      </dgm:t>
    </dgm:pt>
    <dgm:pt modelId="{9BF79215-F065-485E-9C1B-860415A1DC3F}" type="parTrans" cxnId="{3AD19D8D-A9DA-4549-97A7-C7D1D002A891}">
      <dgm:prSet/>
      <dgm:spPr/>
      <dgm:t>
        <a:bodyPr/>
        <a:lstStyle/>
        <a:p>
          <a:pPr algn="ctr"/>
          <a:endParaRPr lang="es-PE"/>
        </a:p>
      </dgm:t>
    </dgm:pt>
    <dgm:pt modelId="{FB936214-A9D5-421C-BCF5-A44E0FF8756C}" type="sibTrans" cxnId="{3AD19D8D-A9DA-4549-97A7-C7D1D002A891}">
      <dgm:prSet/>
      <dgm:spPr/>
      <dgm:t>
        <a:bodyPr/>
        <a:lstStyle/>
        <a:p>
          <a:pPr algn="ctr"/>
          <a:endParaRPr lang="es-PE"/>
        </a:p>
      </dgm:t>
    </dgm:pt>
    <dgm:pt modelId="{302AFBAF-6AC6-47D8-BBB9-B28FA1CFF814}">
      <dgm:prSet phldrT="[Texto]"/>
      <dgm:spPr/>
      <dgm:t>
        <a:bodyPr/>
        <a:lstStyle/>
        <a:p>
          <a:pPr algn="ctr"/>
          <a:r>
            <a:rPr lang="es-PE"/>
            <a:t>Organizar por Marca</a:t>
          </a:r>
        </a:p>
      </dgm:t>
    </dgm:pt>
    <dgm:pt modelId="{E39425FC-4460-4B0D-BF5F-B0E654AF1E0C}" type="parTrans" cxnId="{DA353EB0-2C61-4E45-949F-9DA5B2F7A433}">
      <dgm:prSet/>
      <dgm:spPr/>
      <dgm:t>
        <a:bodyPr/>
        <a:lstStyle/>
        <a:p>
          <a:pPr algn="ctr"/>
          <a:endParaRPr lang="es-PE"/>
        </a:p>
      </dgm:t>
    </dgm:pt>
    <dgm:pt modelId="{1BE1EAE5-F25F-4CAA-A7E7-52659A82E3AC}" type="sibTrans" cxnId="{DA353EB0-2C61-4E45-949F-9DA5B2F7A433}">
      <dgm:prSet/>
      <dgm:spPr/>
      <dgm:t>
        <a:bodyPr/>
        <a:lstStyle/>
        <a:p>
          <a:pPr algn="ctr"/>
          <a:endParaRPr lang="es-PE"/>
        </a:p>
      </dgm:t>
    </dgm:pt>
    <dgm:pt modelId="{3A82931C-D472-44FE-960B-E9AB6AC4FDA7}">
      <dgm:prSet phldrT="[Texto]"/>
      <dgm:spPr/>
      <dgm:t>
        <a:bodyPr/>
        <a:lstStyle/>
        <a:p>
          <a:pPr algn="ctr"/>
          <a:r>
            <a:rPr lang="es-PE"/>
            <a:t>Organizar por Precios</a:t>
          </a:r>
        </a:p>
      </dgm:t>
    </dgm:pt>
    <dgm:pt modelId="{2F5D5E0D-B05D-48BD-8A97-0686C5830AE1}" type="parTrans" cxnId="{A5ACDF6A-3EB1-44EC-8CA8-DB8216B7ACBC}">
      <dgm:prSet/>
      <dgm:spPr/>
      <dgm:t>
        <a:bodyPr/>
        <a:lstStyle/>
        <a:p>
          <a:pPr algn="ctr"/>
          <a:endParaRPr lang="es-PE"/>
        </a:p>
      </dgm:t>
    </dgm:pt>
    <dgm:pt modelId="{4B199706-A489-4326-AF84-013FDF42E579}" type="sibTrans" cxnId="{A5ACDF6A-3EB1-44EC-8CA8-DB8216B7ACBC}">
      <dgm:prSet/>
      <dgm:spPr/>
      <dgm:t>
        <a:bodyPr/>
        <a:lstStyle/>
        <a:p>
          <a:pPr algn="ctr"/>
          <a:endParaRPr lang="es-PE"/>
        </a:p>
      </dgm:t>
    </dgm:pt>
    <dgm:pt modelId="{4B76B94C-FB48-4AA3-B452-5800243F893B}">
      <dgm:prSet phldrT="[Texto]"/>
      <dgm:spPr/>
      <dgm:t>
        <a:bodyPr/>
        <a:lstStyle/>
        <a:p>
          <a:pPr algn="ctr"/>
          <a:r>
            <a:rPr lang="es-PE"/>
            <a:t>Organizar por categoría</a:t>
          </a:r>
          <a:r>
            <a:rPr lang="es-PE" baseline="30000"/>
            <a:t>3</a:t>
          </a:r>
          <a:endParaRPr lang="es-PE"/>
        </a:p>
      </dgm:t>
    </dgm:pt>
    <dgm:pt modelId="{547173E7-F729-463C-BEF2-B31FF15C4C1D}" type="parTrans" cxnId="{F7E48664-19D1-4B79-8973-6DDC41B9CDF8}">
      <dgm:prSet/>
      <dgm:spPr/>
      <dgm:t>
        <a:bodyPr/>
        <a:lstStyle/>
        <a:p>
          <a:pPr algn="ctr"/>
          <a:endParaRPr lang="es-PE"/>
        </a:p>
      </dgm:t>
    </dgm:pt>
    <dgm:pt modelId="{0EEC9774-823A-4916-9EB5-6CF798AD2CD4}" type="sibTrans" cxnId="{F7E48664-19D1-4B79-8973-6DDC41B9CDF8}">
      <dgm:prSet/>
      <dgm:spPr/>
      <dgm:t>
        <a:bodyPr/>
        <a:lstStyle/>
        <a:p>
          <a:pPr algn="ctr"/>
          <a:endParaRPr lang="es-PE"/>
        </a:p>
      </dgm:t>
    </dgm:pt>
    <dgm:pt modelId="{D069033D-2F8B-4F07-BB4D-E02A6A10A4A5}" type="pres">
      <dgm:prSet presAssocID="{6F7CF254-A1C6-473E-AD30-BB2F55371D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49D056B0-1A10-486D-9EE2-EB570A3F3096}" type="pres">
      <dgm:prSet presAssocID="{E2F354BF-9E44-4A74-A8CE-319817F63DA2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25FADC68-6D34-4172-A266-A9C0266B5133}" type="pres">
      <dgm:prSet presAssocID="{E2F354BF-9E44-4A74-A8CE-319817F63DA2}" presName="rootComposite1" presStyleCnt="0"/>
      <dgm:spPr/>
      <dgm:t>
        <a:bodyPr/>
        <a:lstStyle/>
        <a:p>
          <a:endParaRPr lang="es-PE"/>
        </a:p>
      </dgm:t>
    </dgm:pt>
    <dgm:pt modelId="{8403C2F6-8D15-4827-831E-AE2CC096FD63}" type="pres">
      <dgm:prSet presAssocID="{E2F354BF-9E44-4A74-A8CE-319817F63DA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F3A6FCF-0AC2-42ED-AF80-38F66CF9D9F0}" type="pres">
      <dgm:prSet presAssocID="{E2F354BF-9E44-4A74-A8CE-319817F63DA2}" presName="rootConnector1" presStyleLbl="node1" presStyleIdx="0" presStyleCnt="0"/>
      <dgm:spPr/>
      <dgm:t>
        <a:bodyPr/>
        <a:lstStyle/>
        <a:p>
          <a:endParaRPr lang="es-MX"/>
        </a:p>
      </dgm:t>
    </dgm:pt>
    <dgm:pt modelId="{7F13D21B-856F-4059-BB5C-259EAD5D8F44}" type="pres">
      <dgm:prSet presAssocID="{E2F354BF-9E44-4A74-A8CE-319817F63DA2}" presName="hierChild2" presStyleCnt="0"/>
      <dgm:spPr/>
      <dgm:t>
        <a:bodyPr/>
        <a:lstStyle/>
        <a:p>
          <a:endParaRPr lang="es-PE"/>
        </a:p>
      </dgm:t>
    </dgm:pt>
    <dgm:pt modelId="{97566191-BE9F-4DA0-BDC3-5A0B6AA4CF6C}" type="pres">
      <dgm:prSet presAssocID="{E39425FC-4460-4B0D-BF5F-B0E654AF1E0C}" presName="Name37" presStyleLbl="parChTrans1D2" presStyleIdx="0" presStyleCnt="3"/>
      <dgm:spPr/>
      <dgm:t>
        <a:bodyPr/>
        <a:lstStyle/>
        <a:p>
          <a:endParaRPr lang="es-MX"/>
        </a:p>
      </dgm:t>
    </dgm:pt>
    <dgm:pt modelId="{37B4A892-6769-4214-B4D5-EA3F4D27CCB1}" type="pres">
      <dgm:prSet presAssocID="{302AFBAF-6AC6-47D8-BBB9-B28FA1CFF81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2F9E5143-04D8-4FA1-94DD-A31AE4E3ED11}" type="pres">
      <dgm:prSet presAssocID="{302AFBAF-6AC6-47D8-BBB9-B28FA1CFF814}" presName="rootComposite" presStyleCnt="0"/>
      <dgm:spPr/>
      <dgm:t>
        <a:bodyPr/>
        <a:lstStyle/>
        <a:p>
          <a:endParaRPr lang="es-PE"/>
        </a:p>
      </dgm:t>
    </dgm:pt>
    <dgm:pt modelId="{CC52F687-B40F-4F44-84D7-EE7547FAAA69}" type="pres">
      <dgm:prSet presAssocID="{302AFBAF-6AC6-47D8-BBB9-B28FA1CFF814}" presName="rootText" presStyleLbl="node2" presStyleIdx="0" presStyleCnt="3" custLinFactNeighborX="-12" custLinFactNeighborY="-276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FCB00BC-044B-43D8-9636-619E5B3E61B8}" type="pres">
      <dgm:prSet presAssocID="{302AFBAF-6AC6-47D8-BBB9-B28FA1CFF814}" presName="rootConnector" presStyleLbl="node2" presStyleIdx="0" presStyleCnt="3"/>
      <dgm:spPr/>
      <dgm:t>
        <a:bodyPr/>
        <a:lstStyle/>
        <a:p>
          <a:endParaRPr lang="es-MX"/>
        </a:p>
      </dgm:t>
    </dgm:pt>
    <dgm:pt modelId="{CF89DF97-7085-4333-9C26-51BA322E98CE}" type="pres">
      <dgm:prSet presAssocID="{302AFBAF-6AC6-47D8-BBB9-B28FA1CFF814}" presName="hierChild4" presStyleCnt="0"/>
      <dgm:spPr/>
      <dgm:t>
        <a:bodyPr/>
        <a:lstStyle/>
        <a:p>
          <a:endParaRPr lang="es-PE"/>
        </a:p>
      </dgm:t>
    </dgm:pt>
    <dgm:pt modelId="{84A58106-83AC-4EE8-945C-ECE166FB8DBB}" type="pres">
      <dgm:prSet presAssocID="{302AFBAF-6AC6-47D8-BBB9-B28FA1CFF814}" presName="hierChild5" presStyleCnt="0"/>
      <dgm:spPr/>
      <dgm:t>
        <a:bodyPr/>
        <a:lstStyle/>
        <a:p>
          <a:endParaRPr lang="es-PE"/>
        </a:p>
      </dgm:t>
    </dgm:pt>
    <dgm:pt modelId="{8AE0BBE7-C498-445B-86A4-C4E4D2441C87}" type="pres">
      <dgm:prSet presAssocID="{547173E7-F729-463C-BEF2-B31FF15C4C1D}" presName="Name37" presStyleLbl="parChTrans1D2" presStyleIdx="1" presStyleCnt="3"/>
      <dgm:spPr/>
    </dgm:pt>
    <dgm:pt modelId="{84D7216D-5BA8-4802-AC6F-D403A05AAAD9}" type="pres">
      <dgm:prSet presAssocID="{4B76B94C-FB48-4AA3-B452-5800243F893B}" presName="hierRoot2" presStyleCnt="0">
        <dgm:presLayoutVars>
          <dgm:hierBranch val="init"/>
        </dgm:presLayoutVars>
      </dgm:prSet>
      <dgm:spPr/>
    </dgm:pt>
    <dgm:pt modelId="{63552E0B-DDA4-42CA-A4BC-2BF51E57B489}" type="pres">
      <dgm:prSet presAssocID="{4B76B94C-FB48-4AA3-B452-5800243F893B}" presName="rootComposite" presStyleCnt="0"/>
      <dgm:spPr/>
    </dgm:pt>
    <dgm:pt modelId="{7BFACD1C-9870-42F6-A3FE-B5A71A60C089}" type="pres">
      <dgm:prSet presAssocID="{4B76B94C-FB48-4AA3-B452-5800243F893B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574A2EC-01FE-42C5-905D-032A06BEFA91}" type="pres">
      <dgm:prSet presAssocID="{4B76B94C-FB48-4AA3-B452-5800243F893B}" presName="rootConnector" presStyleLbl="node2" presStyleIdx="1" presStyleCnt="3"/>
      <dgm:spPr/>
      <dgm:t>
        <a:bodyPr/>
        <a:lstStyle/>
        <a:p>
          <a:endParaRPr lang="es-PE"/>
        </a:p>
      </dgm:t>
    </dgm:pt>
    <dgm:pt modelId="{31F010FD-5492-40E5-9C8E-65E78E7886E1}" type="pres">
      <dgm:prSet presAssocID="{4B76B94C-FB48-4AA3-B452-5800243F893B}" presName="hierChild4" presStyleCnt="0"/>
      <dgm:spPr/>
    </dgm:pt>
    <dgm:pt modelId="{867E7DDD-2008-4C55-98C7-3C4E77E4D772}" type="pres">
      <dgm:prSet presAssocID="{4B76B94C-FB48-4AA3-B452-5800243F893B}" presName="hierChild5" presStyleCnt="0"/>
      <dgm:spPr/>
    </dgm:pt>
    <dgm:pt modelId="{98208F68-A128-4E19-A710-B40B374DA438}" type="pres">
      <dgm:prSet presAssocID="{2F5D5E0D-B05D-48BD-8A97-0686C5830AE1}" presName="Name37" presStyleLbl="parChTrans1D2" presStyleIdx="2" presStyleCnt="3"/>
      <dgm:spPr/>
      <dgm:t>
        <a:bodyPr/>
        <a:lstStyle/>
        <a:p>
          <a:endParaRPr lang="es-MX"/>
        </a:p>
      </dgm:t>
    </dgm:pt>
    <dgm:pt modelId="{03F46C87-33A5-4F56-86D7-6B46882E66C3}" type="pres">
      <dgm:prSet presAssocID="{3A82931C-D472-44FE-960B-E9AB6AC4FDA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646665FB-663C-44C3-8343-AAB6149BAD91}" type="pres">
      <dgm:prSet presAssocID="{3A82931C-D472-44FE-960B-E9AB6AC4FDA7}" presName="rootComposite" presStyleCnt="0"/>
      <dgm:spPr/>
      <dgm:t>
        <a:bodyPr/>
        <a:lstStyle/>
        <a:p>
          <a:endParaRPr lang="es-PE"/>
        </a:p>
      </dgm:t>
    </dgm:pt>
    <dgm:pt modelId="{CA1C9F8E-4BDD-4399-8EB9-AAE49012D650}" type="pres">
      <dgm:prSet presAssocID="{3A82931C-D472-44FE-960B-E9AB6AC4FDA7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3428354-D186-4C15-BEDD-F69273D17164}" type="pres">
      <dgm:prSet presAssocID="{3A82931C-D472-44FE-960B-E9AB6AC4FDA7}" presName="rootConnector" presStyleLbl="node2" presStyleIdx="2" presStyleCnt="3"/>
      <dgm:spPr/>
      <dgm:t>
        <a:bodyPr/>
        <a:lstStyle/>
        <a:p>
          <a:endParaRPr lang="es-MX"/>
        </a:p>
      </dgm:t>
    </dgm:pt>
    <dgm:pt modelId="{BB7CFB4A-41D2-4129-AE31-C431CF13A499}" type="pres">
      <dgm:prSet presAssocID="{3A82931C-D472-44FE-960B-E9AB6AC4FDA7}" presName="hierChild4" presStyleCnt="0"/>
      <dgm:spPr/>
      <dgm:t>
        <a:bodyPr/>
        <a:lstStyle/>
        <a:p>
          <a:endParaRPr lang="es-PE"/>
        </a:p>
      </dgm:t>
    </dgm:pt>
    <dgm:pt modelId="{EB39DE76-8DE2-4F3F-BA3A-89E3C50064CD}" type="pres">
      <dgm:prSet presAssocID="{3A82931C-D472-44FE-960B-E9AB6AC4FDA7}" presName="hierChild5" presStyleCnt="0"/>
      <dgm:spPr/>
      <dgm:t>
        <a:bodyPr/>
        <a:lstStyle/>
        <a:p>
          <a:endParaRPr lang="es-PE"/>
        </a:p>
      </dgm:t>
    </dgm:pt>
    <dgm:pt modelId="{2A547F3F-08A0-4331-8AEB-6F8F0DA68980}" type="pres">
      <dgm:prSet presAssocID="{E2F354BF-9E44-4A74-A8CE-319817F63DA2}" presName="hierChild3" presStyleCnt="0"/>
      <dgm:spPr/>
      <dgm:t>
        <a:bodyPr/>
        <a:lstStyle/>
        <a:p>
          <a:endParaRPr lang="es-PE"/>
        </a:p>
      </dgm:t>
    </dgm:pt>
  </dgm:ptLst>
  <dgm:cxnLst>
    <dgm:cxn modelId="{7433A0DA-6AEF-4900-AC34-F23D1880F8F8}" type="presOf" srcId="{302AFBAF-6AC6-47D8-BBB9-B28FA1CFF814}" destId="{8FCB00BC-044B-43D8-9636-619E5B3E61B8}" srcOrd="1" destOrd="0" presId="urn:microsoft.com/office/officeart/2005/8/layout/orgChart1"/>
    <dgm:cxn modelId="{3AD19D8D-A9DA-4549-97A7-C7D1D002A891}" srcId="{6F7CF254-A1C6-473E-AD30-BB2F55371D3E}" destId="{E2F354BF-9E44-4A74-A8CE-319817F63DA2}" srcOrd="0" destOrd="0" parTransId="{9BF79215-F065-485E-9C1B-860415A1DC3F}" sibTransId="{FB936214-A9D5-421C-BCF5-A44E0FF8756C}"/>
    <dgm:cxn modelId="{210412A9-DBEF-4C36-BA35-B86281B29E41}" type="presOf" srcId="{3A82931C-D472-44FE-960B-E9AB6AC4FDA7}" destId="{53428354-D186-4C15-BEDD-F69273D17164}" srcOrd="1" destOrd="0" presId="urn:microsoft.com/office/officeart/2005/8/layout/orgChart1"/>
    <dgm:cxn modelId="{E3CD1A84-467E-4C9F-84F5-C3C31EBCC6A2}" type="presOf" srcId="{6F7CF254-A1C6-473E-AD30-BB2F55371D3E}" destId="{D069033D-2F8B-4F07-BB4D-E02A6A10A4A5}" srcOrd="0" destOrd="0" presId="urn:microsoft.com/office/officeart/2005/8/layout/orgChart1"/>
    <dgm:cxn modelId="{308F3CD0-3D72-457C-83CE-86481A63D6E0}" type="presOf" srcId="{E2F354BF-9E44-4A74-A8CE-319817F63DA2}" destId="{EF3A6FCF-0AC2-42ED-AF80-38F66CF9D9F0}" srcOrd="1" destOrd="0" presId="urn:microsoft.com/office/officeart/2005/8/layout/orgChart1"/>
    <dgm:cxn modelId="{4625B3AC-96BA-463A-8553-3A39472BB4DE}" type="presOf" srcId="{E2F354BF-9E44-4A74-A8CE-319817F63DA2}" destId="{8403C2F6-8D15-4827-831E-AE2CC096FD63}" srcOrd="0" destOrd="0" presId="urn:microsoft.com/office/officeart/2005/8/layout/orgChart1"/>
    <dgm:cxn modelId="{93FABED1-1B74-40B3-94C1-0C371B3E7FE8}" type="presOf" srcId="{3A82931C-D472-44FE-960B-E9AB6AC4FDA7}" destId="{CA1C9F8E-4BDD-4399-8EB9-AAE49012D650}" srcOrd="0" destOrd="0" presId="urn:microsoft.com/office/officeart/2005/8/layout/orgChart1"/>
    <dgm:cxn modelId="{BE3BDADC-04DC-4C8D-8E86-BCF006AF04AD}" type="presOf" srcId="{2F5D5E0D-B05D-48BD-8A97-0686C5830AE1}" destId="{98208F68-A128-4E19-A710-B40B374DA438}" srcOrd="0" destOrd="0" presId="urn:microsoft.com/office/officeart/2005/8/layout/orgChart1"/>
    <dgm:cxn modelId="{F7E48664-19D1-4B79-8973-6DDC41B9CDF8}" srcId="{E2F354BF-9E44-4A74-A8CE-319817F63DA2}" destId="{4B76B94C-FB48-4AA3-B452-5800243F893B}" srcOrd="1" destOrd="0" parTransId="{547173E7-F729-463C-BEF2-B31FF15C4C1D}" sibTransId="{0EEC9774-823A-4916-9EB5-6CF798AD2CD4}"/>
    <dgm:cxn modelId="{4CB105FA-ECEC-48CE-AD38-9D34ED88F363}" type="presOf" srcId="{4B76B94C-FB48-4AA3-B452-5800243F893B}" destId="{0574A2EC-01FE-42C5-905D-032A06BEFA91}" srcOrd="1" destOrd="0" presId="urn:microsoft.com/office/officeart/2005/8/layout/orgChart1"/>
    <dgm:cxn modelId="{904C46A8-0A3F-4D18-B5D7-05E2163B209F}" type="presOf" srcId="{E39425FC-4460-4B0D-BF5F-B0E654AF1E0C}" destId="{97566191-BE9F-4DA0-BDC3-5A0B6AA4CF6C}" srcOrd="0" destOrd="0" presId="urn:microsoft.com/office/officeart/2005/8/layout/orgChart1"/>
    <dgm:cxn modelId="{DA353EB0-2C61-4E45-949F-9DA5B2F7A433}" srcId="{E2F354BF-9E44-4A74-A8CE-319817F63DA2}" destId="{302AFBAF-6AC6-47D8-BBB9-B28FA1CFF814}" srcOrd="0" destOrd="0" parTransId="{E39425FC-4460-4B0D-BF5F-B0E654AF1E0C}" sibTransId="{1BE1EAE5-F25F-4CAA-A7E7-52659A82E3AC}"/>
    <dgm:cxn modelId="{A5ACDF6A-3EB1-44EC-8CA8-DB8216B7ACBC}" srcId="{E2F354BF-9E44-4A74-A8CE-319817F63DA2}" destId="{3A82931C-D472-44FE-960B-E9AB6AC4FDA7}" srcOrd="2" destOrd="0" parTransId="{2F5D5E0D-B05D-48BD-8A97-0686C5830AE1}" sibTransId="{4B199706-A489-4326-AF84-013FDF42E579}"/>
    <dgm:cxn modelId="{D3702F78-B459-498F-8ABF-89DA3C5F8754}" type="presOf" srcId="{302AFBAF-6AC6-47D8-BBB9-B28FA1CFF814}" destId="{CC52F687-B40F-4F44-84D7-EE7547FAAA69}" srcOrd="0" destOrd="0" presId="urn:microsoft.com/office/officeart/2005/8/layout/orgChart1"/>
    <dgm:cxn modelId="{5BFC708F-3B6A-4B9D-8121-14A5E32C067F}" type="presOf" srcId="{547173E7-F729-463C-BEF2-B31FF15C4C1D}" destId="{8AE0BBE7-C498-445B-86A4-C4E4D2441C87}" srcOrd="0" destOrd="0" presId="urn:microsoft.com/office/officeart/2005/8/layout/orgChart1"/>
    <dgm:cxn modelId="{85FF25A8-EC7E-4855-B865-C559ACA10E14}" type="presOf" srcId="{4B76B94C-FB48-4AA3-B452-5800243F893B}" destId="{7BFACD1C-9870-42F6-A3FE-B5A71A60C089}" srcOrd="0" destOrd="0" presId="urn:microsoft.com/office/officeart/2005/8/layout/orgChart1"/>
    <dgm:cxn modelId="{F7062372-E0FC-4D70-A615-763653FEDF53}" type="presParOf" srcId="{D069033D-2F8B-4F07-BB4D-E02A6A10A4A5}" destId="{49D056B0-1A10-486D-9EE2-EB570A3F3096}" srcOrd="0" destOrd="0" presId="urn:microsoft.com/office/officeart/2005/8/layout/orgChart1"/>
    <dgm:cxn modelId="{BF1BB2A2-B24B-4AEF-BF71-070855BB847F}" type="presParOf" srcId="{49D056B0-1A10-486D-9EE2-EB570A3F3096}" destId="{25FADC68-6D34-4172-A266-A9C0266B5133}" srcOrd="0" destOrd="0" presId="urn:microsoft.com/office/officeart/2005/8/layout/orgChart1"/>
    <dgm:cxn modelId="{26B5ED71-02F0-4001-9221-67C9E047F83C}" type="presParOf" srcId="{25FADC68-6D34-4172-A266-A9C0266B5133}" destId="{8403C2F6-8D15-4827-831E-AE2CC096FD63}" srcOrd="0" destOrd="0" presId="urn:microsoft.com/office/officeart/2005/8/layout/orgChart1"/>
    <dgm:cxn modelId="{8150B54A-4456-4CEE-83D0-7E658B161202}" type="presParOf" srcId="{25FADC68-6D34-4172-A266-A9C0266B5133}" destId="{EF3A6FCF-0AC2-42ED-AF80-38F66CF9D9F0}" srcOrd="1" destOrd="0" presId="urn:microsoft.com/office/officeart/2005/8/layout/orgChart1"/>
    <dgm:cxn modelId="{9F311241-D181-4470-97A1-6B2E5290FDD8}" type="presParOf" srcId="{49D056B0-1A10-486D-9EE2-EB570A3F3096}" destId="{7F13D21B-856F-4059-BB5C-259EAD5D8F44}" srcOrd="1" destOrd="0" presId="urn:microsoft.com/office/officeart/2005/8/layout/orgChart1"/>
    <dgm:cxn modelId="{DF359C4B-CEDB-4208-AE4E-7E74A6CD9DC4}" type="presParOf" srcId="{7F13D21B-856F-4059-BB5C-259EAD5D8F44}" destId="{97566191-BE9F-4DA0-BDC3-5A0B6AA4CF6C}" srcOrd="0" destOrd="0" presId="urn:microsoft.com/office/officeart/2005/8/layout/orgChart1"/>
    <dgm:cxn modelId="{20C5D256-D7D3-405F-BA6A-5488AEBDA449}" type="presParOf" srcId="{7F13D21B-856F-4059-BB5C-259EAD5D8F44}" destId="{37B4A892-6769-4214-B4D5-EA3F4D27CCB1}" srcOrd="1" destOrd="0" presId="urn:microsoft.com/office/officeart/2005/8/layout/orgChart1"/>
    <dgm:cxn modelId="{C927B996-ECDD-4729-9F6B-BF5FF097E352}" type="presParOf" srcId="{37B4A892-6769-4214-B4D5-EA3F4D27CCB1}" destId="{2F9E5143-04D8-4FA1-94DD-A31AE4E3ED11}" srcOrd="0" destOrd="0" presId="urn:microsoft.com/office/officeart/2005/8/layout/orgChart1"/>
    <dgm:cxn modelId="{CC3F58A6-A123-49CA-9EE3-0771D6411009}" type="presParOf" srcId="{2F9E5143-04D8-4FA1-94DD-A31AE4E3ED11}" destId="{CC52F687-B40F-4F44-84D7-EE7547FAAA69}" srcOrd="0" destOrd="0" presId="urn:microsoft.com/office/officeart/2005/8/layout/orgChart1"/>
    <dgm:cxn modelId="{C0E65767-8A5C-47C0-94A1-929241C01335}" type="presParOf" srcId="{2F9E5143-04D8-4FA1-94DD-A31AE4E3ED11}" destId="{8FCB00BC-044B-43D8-9636-619E5B3E61B8}" srcOrd="1" destOrd="0" presId="urn:microsoft.com/office/officeart/2005/8/layout/orgChart1"/>
    <dgm:cxn modelId="{DE988B20-F8F1-42AE-B583-171D34BA5940}" type="presParOf" srcId="{37B4A892-6769-4214-B4D5-EA3F4D27CCB1}" destId="{CF89DF97-7085-4333-9C26-51BA322E98CE}" srcOrd="1" destOrd="0" presId="urn:microsoft.com/office/officeart/2005/8/layout/orgChart1"/>
    <dgm:cxn modelId="{BCAF4AC4-1EF9-4196-ACAB-F352DCF138BE}" type="presParOf" srcId="{37B4A892-6769-4214-B4D5-EA3F4D27CCB1}" destId="{84A58106-83AC-4EE8-945C-ECE166FB8DBB}" srcOrd="2" destOrd="0" presId="urn:microsoft.com/office/officeart/2005/8/layout/orgChart1"/>
    <dgm:cxn modelId="{5CAB8B91-FEBA-46DB-92C2-D5CC31789ABF}" type="presParOf" srcId="{7F13D21B-856F-4059-BB5C-259EAD5D8F44}" destId="{8AE0BBE7-C498-445B-86A4-C4E4D2441C87}" srcOrd="2" destOrd="0" presId="urn:microsoft.com/office/officeart/2005/8/layout/orgChart1"/>
    <dgm:cxn modelId="{1B1FBDCB-5AD5-4299-85ED-5DAF39AE9D2A}" type="presParOf" srcId="{7F13D21B-856F-4059-BB5C-259EAD5D8F44}" destId="{84D7216D-5BA8-4802-AC6F-D403A05AAAD9}" srcOrd="3" destOrd="0" presId="urn:microsoft.com/office/officeart/2005/8/layout/orgChart1"/>
    <dgm:cxn modelId="{9CCA66B0-6FA7-4CE1-956D-4A96F6D74DC0}" type="presParOf" srcId="{84D7216D-5BA8-4802-AC6F-D403A05AAAD9}" destId="{63552E0B-DDA4-42CA-A4BC-2BF51E57B489}" srcOrd="0" destOrd="0" presId="urn:microsoft.com/office/officeart/2005/8/layout/orgChart1"/>
    <dgm:cxn modelId="{9F01F8F1-DBF5-4265-89B9-A3A0971421B6}" type="presParOf" srcId="{63552E0B-DDA4-42CA-A4BC-2BF51E57B489}" destId="{7BFACD1C-9870-42F6-A3FE-B5A71A60C089}" srcOrd="0" destOrd="0" presId="urn:microsoft.com/office/officeart/2005/8/layout/orgChart1"/>
    <dgm:cxn modelId="{774E2C5B-CA5F-44A5-90EC-678F02F4D33B}" type="presParOf" srcId="{63552E0B-DDA4-42CA-A4BC-2BF51E57B489}" destId="{0574A2EC-01FE-42C5-905D-032A06BEFA91}" srcOrd="1" destOrd="0" presId="urn:microsoft.com/office/officeart/2005/8/layout/orgChart1"/>
    <dgm:cxn modelId="{4073E544-0BF2-4468-8E26-A0CD7CEB5DBA}" type="presParOf" srcId="{84D7216D-5BA8-4802-AC6F-D403A05AAAD9}" destId="{31F010FD-5492-40E5-9C8E-65E78E7886E1}" srcOrd="1" destOrd="0" presId="urn:microsoft.com/office/officeart/2005/8/layout/orgChart1"/>
    <dgm:cxn modelId="{8870A64E-7DE7-4541-BF92-4053171E12F8}" type="presParOf" srcId="{84D7216D-5BA8-4802-AC6F-D403A05AAAD9}" destId="{867E7DDD-2008-4C55-98C7-3C4E77E4D772}" srcOrd="2" destOrd="0" presId="urn:microsoft.com/office/officeart/2005/8/layout/orgChart1"/>
    <dgm:cxn modelId="{D981B58B-44DB-4E27-B803-C3EDA6492830}" type="presParOf" srcId="{7F13D21B-856F-4059-BB5C-259EAD5D8F44}" destId="{98208F68-A128-4E19-A710-B40B374DA438}" srcOrd="4" destOrd="0" presId="urn:microsoft.com/office/officeart/2005/8/layout/orgChart1"/>
    <dgm:cxn modelId="{88707D9D-60F5-41A4-B3C8-E61689C834C9}" type="presParOf" srcId="{7F13D21B-856F-4059-BB5C-259EAD5D8F44}" destId="{03F46C87-33A5-4F56-86D7-6B46882E66C3}" srcOrd="5" destOrd="0" presId="urn:microsoft.com/office/officeart/2005/8/layout/orgChart1"/>
    <dgm:cxn modelId="{56F500B0-E716-438B-8D15-77EC87D0C8B5}" type="presParOf" srcId="{03F46C87-33A5-4F56-86D7-6B46882E66C3}" destId="{646665FB-663C-44C3-8343-AAB6149BAD91}" srcOrd="0" destOrd="0" presId="urn:microsoft.com/office/officeart/2005/8/layout/orgChart1"/>
    <dgm:cxn modelId="{CCE44AC0-428E-4399-AE66-5D9F7740DAEF}" type="presParOf" srcId="{646665FB-663C-44C3-8343-AAB6149BAD91}" destId="{CA1C9F8E-4BDD-4399-8EB9-AAE49012D650}" srcOrd="0" destOrd="0" presId="urn:microsoft.com/office/officeart/2005/8/layout/orgChart1"/>
    <dgm:cxn modelId="{B2E3D8C4-C42D-4FA2-B36B-627A4F63F7E9}" type="presParOf" srcId="{646665FB-663C-44C3-8343-AAB6149BAD91}" destId="{53428354-D186-4C15-BEDD-F69273D17164}" srcOrd="1" destOrd="0" presId="urn:microsoft.com/office/officeart/2005/8/layout/orgChart1"/>
    <dgm:cxn modelId="{A1835B0B-A22F-4496-ADD0-9602E6C26CA4}" type="presParOf" srcId="{03F46C87-33A5-4F56-86D7-6B46882E66C3}" destId="{BB7CFB4A-41D2-4129-AE31-C431CF13A499}" srcOrd="1" destOrd="0" presId="urn:microsoft.com/office/officeart/2005/8/layout/orgChart1"/>
    <dgm:cxn modelId="{A133C9C6-F35F-46FA-99DD-17691685A719}" type="presParOf" srcId="{03F46C87-33A5-4F56-86D7-6B46882E66C3}" destId="{EB39DE76-8DE2-4F3F-BA3A-89E3C50064CD}" srcOrd="2" destOrd="0" presId="urn:microsoft.com/office/officeart/2005/8/layout/orgChart1"/>
    <dgm:cxn modelId="{6B85B8A5-670C-4981-83FE-17FEF2D98779}" type="presParOf" srcId="{49D056B0-1A10-486D-9EE2-EB570A3F3096}" destId="{2A547F3F-08A0-4331-8AEB-6F8F0DA6898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F7CF254-A1C6-473E-AD30-BB2F55371D3E}" type="doc">
      <dgm:prSet loTypeId="urn:microsoft.com/office/officeart/2005/8/layout/orgChart1" loCatId="hierarchy" qsTypeId="urn:microsoft.com/office/officeart/2005/8/quickstyle/simple5" qsCatId="simple" csTypeId="urn:microsoft.com/office/officeart/2005/8/colors/colorful2" csCatId="colorful" phldr="1"/>
      <dgm:spPr/>
      <dgm:t>
        <a:bodyPr/>
        <a:lstStyle/>
        <a:p>
          <a:endParaRPr lang="es-PE"/>
        </a:p>
      </dgm:t>
    </dgm:pt>
    <dgm:pt modelId="{E2F354BF-9E44-4A74-A8CE-319817F63DA2}">
      <dgm:prSet phldrT="[Texto]"/>
      <dgm:spPr/>
      <dgm:t>
        <a:bodyPr/>
        <a:lstStyle/>
        <a:p>
          <a:pPr algn="ctr"/>
          <a:r>
            <a:rPr lang="es-PE"/>
            <a:t>Máquinas de Raspadilla</a:t>
          </a:r>
        </a:p>
      </dgm:t>
    </dgm:pt>
    <dgm:pt modelId="{9BF79215-F065-485E-9C1B-860415A1DC3F}" type="parTrans" cxnId="{3AD19D8D-A9DA-4549-97A7-C7D1D002A891}">
      <dgm:prSet/>
      <dgm:spPr/>
      <dgm:t>
        <a:bodyPr/>
        <a:lstStyle/>
        <a:p>
          <a:pPr algn="ctr"/>
          <a:endParaRPr lang="es-PE"/>
        </a:p>
      </dgm:t>
    </dgm:pt>
    <dgm:pt modelId="{FB936214-A9D5-421C-BCF5-A44E0FF8756C}" type="sibTrans" cxnId="{3AD19D8D-A9DA-4549-97A7-C7D1D002A891}">
      <dgm:prSet/>
      <dgm:spPr/>
      <dgm:t>
        <a:bodyPr/>
        <a:lstStyle/>
        <a:p>
          <a:pPr algn="ctr"/>
          <a:endParaRPr lang="es-PE"/>
        </a:p>
      </dgm:t>
    </dgm:pt>
    <dgm:pt modelId="{3A82931C-D472-44FE-960B-E9AB6AC4FDA7}">
      <dgm:prSet phldrT="[Texto]"/>
      <dgm:spPr/>
      <dgm:t>
        <a:bodyPr/>
        <a:lstStyle/>
        <a:p>
          <a:pPr algn="ctr"/>
          <a:r>
            <a:rPr lang="es-PE"/>
            <a:t>Organizar por Precios</a:t>
          </a:r>
        </a:p>
      </dgm:t>
    </dgm:pt>
    <dgm:pt modelId="{2F5D5E0D-B05D-48BD-8A97-0686C5830AE1}" type="parTrans" cxnId="{A5ACDF6A-3EB1-44EC-8CA8-DB8216B7ACBC}">
      <dgm:prSet/>
      <dgm:spPr/>
      <dgm:t>
        <a:bodyPr/>
        <a:lstStyle/>
        <a:p>
          <a:pPr algn="ctr"/>
          <a:endParaRPr lang="es-PE"/>
        </a:p>
      </dgm:t>
    </dgm:pt>
    <dgm:pt modelId="{4B199706-A489-4326-AF84-013FDF42E579}" type="sibTrans" cxnId="{A5ACDF6A-3EB1-44EC-8CA8-DB8216B7ACBC}">
      <dgm:prSet/>
      <dgm:spPr/>
      <dgm:t>
        <a:bodyPr/>
        <a:lstStyle/>
        <a:p>
          <a:pPr algn="ctr"/>
          <a:endParaRPr lang="es-PE"/>
        </a:p>
      </dgm:t>
    </dgm:pt>
    <dgm:pt modelId="{302AFBAF-6AC6-47D8-BBB9-B28FA1CFF814}">
      <dgm:prSet phldrT="[Texto]"/>
      <dgm:spPr/>
      <dgm:t>
        <a:bodyPr/>
        <a:lstStyle/>
        <a:p>
          <a:pPr algn="ctr"/>
          <a:r>
            <a:rPr lang="es-PE"/>
            <a:t>Organizar por Marca</a:t>
          </a:r>
        </a:p>
      </dgm:t>
    </dgm:pt>
    <dgm:pt modelId="{1BE1EAE5-F25F-4CAA-A7E7-52659A82E3AC}" type="sibTrans" cxnId="{DA353EB0-2C61-4E45-949F-9DA5B2F7A433}">
      <dgm:prSet/>
      <dgm:spPr/>
      <dgm:t>
        <a:bodyPr/>
        <a:lstStyle/>
        <a:p>
          <a:pPr algn="ctr"/>
          <a:endParaRPr lang="es-PE"/>
        </a:p>
      </dgm:t>
    </dgm:pt>
    <dgm:pt modelId="{E39425FC-4460-4B0D-BF5F-B0E654AF1E0C}" type="parTrans" cxnId="{DA353EB0-2C61-4E45-949F-9DA5B2F7A433}">
      <dgm:prSet/>
      <dgm:spPr/>
      <dgm:t>
        <a:bodyPr/>
        <a:lstStyle/>
        <a:p>
          <a:pPr algn="ctr"/>
          <a:endParaRPr lang="es-PE"/>
        </a:p>
      </dgm:t>
    </dgm:pt>
    <dgm:pt modelId="{D069033D-2F8B-4F07-BB4D-E02A6A10A4A5}" type="pres">
      <dgm:prSet presAssocID="{6F7CF254-A1C6-473E-AD30-BB2F55371D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49D056B0-1A10-486D-9EE2-EB570A3F3096}" type="pres">
      <dgm:prSet presAssocID="{E2F354BF-9E44-4A74-A8CE-319817F63DA2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25FADC68-6D34-4172-A266-A9C0266B5133}" type="pres">
      <dgm:prSet presAssocID="{E2F354BF-9E44-4A74-A8CE-319817F63DA2}" presName="rootComposite1" presStyleCnt="0"/>
      <dgm:spPr/>
      <dgm:t>
        <a:bodyPr/>
        <a:lstStyle/>
        <a:p>
          <a:endParaRPr lang="es-PE"/>
        </a:p>
      </dgm:t>
    </dgm:pt>
    <dgm:pt modelId="{8403C2F6-8D15-4827-831E-AE2CC096FD63}" type="pres">
      <dgm:prSet presAssocID="{E2F354BF-9E44-4A74-A8CE-319817F63DA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F3A6FCF-0AC2-42ED-AF80-38F66CF9D9F0}" type="pres">
      <dgm:prSet presAssocID="{E2F354BF-9E44-4A74-A8CE-319817F63DA2}" presName="rootConnector1" presStyleLbl="node1" presStyleIdx="0" presStyleCnt="0"/>
      <dgm:spPr/>
      <dgm:t>
        <a:bodyPr/>
        <a:lstStyle/>
        <a:p>
          <a:endParaRPr lang="es-MX"/>
        </a:p>
      </dgm:t>
    </dgm:pt>
    <dgm:pt modelId="{7F13D21B-856F-4059-BB5C-259EAD5D8F44}" type="pres">
      <dgm:prSet presAssocID="{E2F354BF-9E44-4A74-A8CE-319817F63DA2}" presName="hierChild2" presStyleCnt="0"/>
      <dgm:spPr/>
      <dgm:t>
        <a:bodyPr/>
        <a:lstStyle/>
        <a:p>
          <a:endParaRPr lang="es-PE"/>
        </a:p>
      </dgm:t>
    </dgm:pt>
    <dgm:pt modelId="{97566191-BE9F-4DA0-BDC3-5A0B6AA4CF6C}" type="pres">
      <dgm:prSet presAssocID="{E39425FC-4460-4B0D-BF5F-B0E654AF1E0C}" presName="Name37" presStyleLbl="parChTrans1D2" presStyleIdx="0" presStyleCnt="2"/>
      <dgm:spPr/>
      <dgm:t>
        <a:bodyPr/>
        <a:lstStyle/>
        <a:p>
          <a:endParaRPr lang="es-MX"/>
        </a:p>
      </dgm:t>
    </dgm:pt>
    <dgm:pt modelId="{37B4A892-6769-4214-B4D5-EA3F4D27CCB1}" type="pres">
      <dgm:prSet presAssocID="{302AFBAF-6AC6-47D8-BBB9-B28FA1CFF81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2F9E5143-04D8-4FA1-94DD-A31AE4E3ED11}" type="pres">
      <dgm:prSet presAssocID="{302AFBAF-6AC6-47D8-BBB9-B28FA1CFF814}" presName="rootComposite" presStyleCnt="0"/>
      <dgm:spPr/>
      <dgm:t>
        <a:bodyPr/>
        <a:lstStyle/>
        <a:p>
          <a:endParaRPr lang="es-PE"/>
        </a:p>
      </dgm:t>
    </dgm:pt>
    <dgm:pt modelId="{CC52F687-B40F-4F44-84D7-EE7547FAAA69}" type="pres">
      <dgm:prSet presAssocID="{302AFBAF-6AC6-47D8-BBB9-B28FA1CFF814}" presName="rootText" presStyleLbl="node2" presStyleIdx="0" presStyleCnt="2" custLinFactNeighborX="-12" custLinFactNeighborY="-276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FCB00BC-044B-43D8-9636-619E5B3E61B8}" type="pres">
      <dgm:prSet presAssocID="{302AFBAF-6AC6-47D8-BBB9-B28FA1CFF814}" presName="rootConnector" presStyleLbl="node2" presStyleIdx="0" presStyleCnt="2"/>
      <dgm:spPr/>
      <dgm:t>
        <a:bodyPr/>
        <a:lstStyle/>
        <a:p>
          <a:endParaRPr lang="es-MX"/>
        </a:p>
      </dgm:t>
    </dgm:pt>
    <dgm:pt modelId="{CF89DF97-7085-4333-9C26-51BA322E98CE}" type="pres">
      <dgm:prSet presAssocID="{302AFBAF-6AC6-47D8-BBB9-B28FA1CFF814}" presName="hierChild4" presStyleCnt="0"/>
      <dgm:spPr/>
      <dgm:t>
        <a:bodyPr/>
        <a:lstStyle/>
        <a:p>
          <a:endParaRPr lang="es-PE"/>
        </a:p>
      </dgm:t>
    </dgm:pt>
    <dgm:pt modelId="{84A58106-83AC-4EE8-945C-ECE166FB8DBB}" type="pres">
      <dgm:prSet presAssocID="{302AFBAF-6AC6-47D8-BBB9-B28FA1CFF814}" presName="hierChild5" presStyleCnt="0"/>
      <dgm:spPr/>
      <dgm:t>
        <a:bodyPr/>
        <a:lstStyle/>
        <a:p>
          <a:endParaRPr lang="es-PE"/>
        </a:p>
      </dgm:t>
    </dgm:pt>
    <dgm:pt modelId="{98208F68-A128-4E19-A710-B40B374DA438}" type="pres">
      <dgm:prSet presAssocID="{2F5D5E0D-B05D-48BD-8A97-0686C5830AE1}" presName="Name37" presStyleLbl="parChTrans1D2" presStyleIdx="1" presStyleCnt="2"/>
      <dgm:spPr/>
      <dgm:t>
        <a:bodyPr/>
        <a:lstStyle/>
        <a:p>
          <a:endParaRPr lang="es-MX"/>
        </a:p>
      </dgm:t>
    </dgm:pt>
    <dgm:pt modelId="{03F46C87-33A5-4F56-86D7-6B46882E66C3}" type="pres">
      <dgm:prSet presAssocID="{3A82931C-D472-44FE-960B-E9AB6AC4FDA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PE"/>
        </a:p>
      </dgm:t>
    </dgm:pt>
    <dgm:pt modelId="{646665FB-663C-44C3-8343-AAB6149BAD91}" type="pres">
      <dgm:prSet presAssocID="{3A82931C-D472-44FE-960B-E9AB6AC4FDA7}" presName="rootComposite" presStyleCnt="0"/>
      <dgm:spPr/>
      <dgm:t>
        <a:bodyPr/>
        <a:lstStyle/>
        <a:p>
          <a:endParaRPr lang="es-PE"/>
        </a:p>
      </dgm:t>
    </dgm:pt>
    <dgm:pt modelId="{CA1C9F8E-4BDD-4399-8EB9-AAE49012D650}" type="pres">
      <dgm:prSet presAssocID="{3A82931C-D472-44FE-960B-E9AB6AC4FDA7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3428354-D186-4C15-BEDD-F69273D17164}" type="pres">
      <dgm:prSet presAssocID="{3A82931C-D472-44FE-960B-E9AB6AC4FDA7}" presName="rootConnector" presStyleLbl="node2" presStyleIdx="1" presStyleCnt="2"/>
      <dgm:spPr/>
      <dgm:t>
        <a:bodyPr/>
        <a:lstStyle/>
        <a:p>
          <a:endParaRPr lang="es-MX"/>
        </a:p>
      </dgm:t>
    </dgm:pt>
    <dgm:pt modelId="{BB7CFB4A-41D2-4129-AE31-C431CF13A499}" type="pres">
      <dgm:prSet presAssocID="{3A82931C-D472-44FE-960B-E9AB6AC4FDA7}" presName="hierChild4" presStyleCnt="0"/>
      <dgm:spPr/>
      <dgm:t>
        <a:bodyPr/>
        <a:lstStyle/>
        <a:p>
          <a:endParaRPr lang="es-PE"/>
        </a:p>
      </dgm:t>
    </dgm:pt>
    <dgm:pt modelId="{EB39DE76-8DE2-4F3F-BA3A-89E3C50064CD}" type="pres">
      <dgm:prSet presAssocID="{3A82931C-D472-44FE-960B-E9AB6AC4FDA7}" presName="hierChild5" presStyleCnt="0"/>
      <dgm:spPr/>
      <dgm:t>
        <a:bodyPr/>
        <a:lstStyle/>
        <a:p>
          <a:endParaRPr lang="es-PE"/>
        </a:p>
      </dgm:t>
    </dgm:pt>
    <dgm:pt modelId="{2A547F3F-08A0-4331-8AEB-6F8F0DA68980}" type="pres">
      <dgm:prSet presAssocID="{E2F354BF-9E44-4A74-A8CE-319817F63DA2}" presName="hierChild3" presStyleCnt="0"/>
      <dgm:spPr/>
      <dgm:t>
        <a:bodyPr/>
        <a:lstStyle/>
        <a:p>
          <a:endParaRPr lang="es-PE"/>
        </a:p>
      </dgm:t>
    </dgm:pt>
  </dgm:ptLst>
  <dgm:cxnLst>
    <dgm:cxn modelId="{8BB5CEF8-175B-4FDF-9068-716A03140738}" type="presOf" srcId="{2F5D5E0D-B05D-48BD-8A97-0686C5830AE1}" destId="{98208F68-A128-4E19-A710-B40B374DA438}" srcOrd="0" destOrd="0" presId="urn:microsoft.com/office/officeart/2005/8/layout/orgChart1"/>
    <dgm:cxn modelId="{F1B4972D-B170-4E56-8256-2E9F780B9293}" type="presOf" srcId="{6F7CF254-A1C6-473E-AD30-BB2F55371D3E}" destId="{D069033D-2F8B-4F07-BB4D-E02A6A10A4A5}" srcOrd="0" destOrd="0" presId="urn:microsoft.com/office/officeart/2005/8/layout/orgChart1"/>
    <dgm:cxn modelId="{3AD19D8D-A9DA-4549-97A7-C7D1D002A891}" srcId="{6F7CF254-A1C6-473E-AD30-BB2F55371D3E}" destId="{E2F354BF-9E44-4A74-A8CE-319817F63DA2}" srcOrd="0" destOrd="0" parTransId="{9BF79215-F065-485E-9C1B-860415A1DC3F}" sibTransId="{FB936214-A9D5-421C-BCF5-A44E0FF8756C}"/>
    <dgm:cxn modelId="{B99C633B-810F-4F95-97BC-66E0C2397EA7}" type="presOf" srcId="{E2F354BF-9E44-4A74-A8CE-319817F63DA2}" destId="{EF3A6FCF-0AC2-42ED-AF80-38F66CF9D9F0}" srcOrd="1" destOrd="0" presId="urn:microsoft.com/office/officeart/2005/8/layout/orgChart1"/>
    <dgm:cxn modelId="{B92DA203-F733-4583-B281-97C457991BE7}" type="presOf" srcId="{302AFBAF-6AC6-47D8-BBB9-B28FA1CFF814}" destId="{8FCB00BC-044B-43D8-9636-619E5B3E61B8}" srcOrd="1" destOrd="0" presId="urn:microsoft.com/office/officeart/2005/8/layout/orgChart1"/>
    <dgm:cxn modelId="{42666EDA-C61C-4AEA-A66E-3AEEF6EDB392}" type="presOf" srcId="{E39425FC-4460-4B0D-BF5F-B0E654AF1E0C}" destId="{97566191-BE9F-4DA0-BDC3-5A0B6AA4CF6C}" srcOrd="0" destOrd="0" presId="urn:microsoft.com/office/officeart/2005/8/layout/orgChart1"/>
    <dgm:cxn modelId="{118C5FDE-AEC9-4988-88EE-299E2D70F2DF}" type="presOf" srcId="{302AFBAF-6AC6-47D8-BBB9-B28FA1CFF814}" destId="{CC52F687-B40F-4F44-84D7-EE7547FAAA69}" srcOrd="0" destOrd="0" presId="urn:microsoft.com/office/officeart/2005/8/layout/orgChart1"/>
    <dgm:cxn modelId="{DA353EB0-2C61-4E45-949F-9DA5B2F7A433}" srcId="{E2F354BF-9E44-4A74-A8CE-319817F63DA2}" destId="{302AFBAF-6AC6-47D8-BBB9-B28FA1CFF814}" srcOrd="0" destOrd="0" parTransId="{E39425FC-4460-4B0D-BF5F-B0E654AF1E0C}" sibTransId="{1BE1EAE5-F25F-4CAA-A7E7-52659A82E3AC}"/>
    <dgm:cxn modelId="{3397A4E5-67DE-4937-BC56-4367E0265CFA}" type="presOf" srcId="{E2F354BF-9E44-4A74-A8CE-319817F63DA2}" destId="{8403C2F6-8D15-4827-831E-AE2CC096FD63}" srcOrd="0" destOrd="0" presId="urn:microsoft.com/office/officeart/2005/8/layout/orgChart1"/>
    <dgm:cxn modelId="{4E8EC80B-DDFC-4F39-9B6B-55AB46472607}" type="presOf" srcId="{3A82931C-D472-44FE-960B-E9AB6AC4FDA7}" destId="{CA1C9F8E-4BDD-4399-8EB9-AAE49012D650}" srcOrd="0" destOrd="0" presId="urn:microsoft.com/office/officeart/2005/8/layout/orgChart1"/>
    <dgm:cxn modelId="{A5ACDF6A-3EB1-44EC-8CA8-DB8216B7ACBC}" srcId="{E2F354BF-9E44-4A74-A8CE-319817F63DA2}" destId="{3A82931C-D472-44FE-960B-E9AB6AC4FDA7}" srcOrd="1" destOrd="0" parTransId="{2F5D5E0D-B05D-48BD-8A97-0686C5830AE1}" sibTransId="{4B199706-A489-4326-AF84-013FDF42E579}"/>
    <dgm:cxn modelId="{17BE396B-1AA5-47A4-99FF-0F706C764224}" type="presOf" srcId="{3A82931C-D472-44FE-960B-E9AB6AC4FDA7}" destId="{53428354-D186-4C15-BEDD-F69273D17164}" srcOrd="1" destOrd="0" presId="urn:microsoft.com/office/officeart/2005/8/layout/orgChart1"/>
    <dgm:cxn modelId="{D6235EA5-A7F8-40CB-BAB2-31B7CE6DEE02}" type="presParOf" srcId="{D069033D-2F8B-4F07-BB4D-E02A6A10A4A5}" destId="{49D056B0-1A10-486D-9EE2-EB570A3F3096}" srcOrd="0" destOrd="0" presId="urn:microsoft.com/office/officeart/2005/8/layout/orgChart1"/>
    <dgm:cxn modelId="{DA2C75B3-5100-4CEB-9983-E0AE7FAD7438}" type="presParOf" srcId="{49D056B0-1A10-486D-9EE2-EB570A3F3096}" destId="{25FADC68-6D34-4172-A266-A9C0266B5133}" srcOrd="0" destOrd="0" presId="urn:microsoft.com/office/officeart/2005/8/layout/orgChart1"/>
    <dgm:cxn modelId="{099C9464-5496-4B04-B945-2F09F8106D2F}" type="presParOf" srcId="{25FADC68-6D34-4172-A266-A9C0266B5133}" destId="{8403C2F6-8D15-4827-831E-AE2CC096FD63}" srcOrd="0" destOrd="0" presId="urn:microsoft.com/office/officeart/2005/8/layout/orgChart1"/>
    <dgm:cxn modelId="{90149C50-6D6B-4397-AACE-7EEBB79E581C}" type="presParOf" srcId="{25FADC68-6D34-4172-A266-A9C0266B5133}" destId="{EF3A6FCF-0AC2-42ED-AF80-38F66CF9D9F0}" srcOrd="1" destOrd="0" presId="urn:microsoft.com/office/officeart/2005/8/layout/orgChart1"/>
    <dgm:cxn modelId="{0AEE3577-E913-4C9B-87B4-43BAD6517FE0}" type="presParOf" srcId="{49D056B0-1A10-486D-9EE2-EB570A3F3096}" destId="{7F13D21B-856F-4059-BB5C-259EAD5D8F44}" srcOrd="1" destOrd="0" presId="urn:microsoft.com/office/officeart/2005/8/layout/orgChart1"/>
    <dgm:cxn modelId="{8D4DE2E1-7AA4-4577-AA1E-5ED93726D333}" type="presParOf" srcId="{7F13D21B-856F-4059-BB5C-259EAD5D8F44}" destId="{97566191-BE9F-4DA0-BDC3-5A0B6AA4CF6C}" srcOrd="0" destOrd="0" presId="urn:microsoft.com/office/officeart/2005/8/layout/orgChart1"/>
    <dgm:cxn modelId="{A01182B1-E4AB-49B0-90B8-72AD6790BB19}" type="presParOf" srcId="{7F13D21B-856F-4059-BB5C-259EAD5D8F44}" destId="{37B4A892-6769-4214-B4D5-EA3F4D27CCB1}" srcOrd="1" destOrd="0" presId="urn:microsoft.com/office/officeart/2005/8/layout/orgChart1"/>
    <dgm:cxn modelId="{B05239C0-9BA2-4900-9927-5AEA0FAD971F}" type="presParOf" srcId="{37B4A892-6769-4214-B4D5-EA3F4D27CCB1}" destId="{2F9E5143-04D8-4FA1-94DD-A31AE4E3ED11}" srcOrd="0" destOrd="0" presId="urn:microsoft.com/office/officeart/2005/8/layout/orgChart1"/>
    <dgm:cxn modelId="{52D04245-96FF-46D6-B60F-D4E0CED721E4}" type="presParOf" srcId="{2F9E5143-04D8-4FA1-94DD-A31AE4E3ED11}" destId="{CC52F687-B40F-4F44-84D7-EE7547FAAA69}" srcOrd="0" destOrd="0" presId="urn:microsoft.com/office/officeart/2005/8/layout/orgChart1"/>
    <dgm:cxn modelId="{5A411B3D-D357-43F3-878F-7CF4F305CF17}" type="presParOf" srcId="{2F9E5143-04D8-4FA1-94DD-A31AE4E3ED11}" destId="{8FCB00BC-044B-43D8-9636-619E5B3E61B8}" srcOrd="1" destOrd="0" presId="urn:microsoft.com/office/officeart/2005/8/layout/orgChart1"/>
    <dgm:cxn modelId="{8D6EE7A9-9AB1-4117-B46A-DE9F4BBF1ECF}" type="presParOf" srcId="{37B4A892-6769-4214-B4D5-EA3F4D27CCB1}" destId="{CF89DF97-7085-4333-9C26-51BA322E98CE}" srcOrd="1" destOrd="0" presId="urn:microsoft.com/office/officeart/2005/8/layout/orgChart1"/>
    <dgm:cxn modelId="{B57104F7-5D73-4F3A-B2B2-08CD89022B09}" type="presParOf" srcId="{37B4A892-6769-4214-B4D5-EA3F4D27CCB1}" destId="{84A58106-83AC-4EE8-945C-ECE166FB8DBB}" srcOrd="2" destOrd="0" presId="urn:microsoft.com/office/officeart/2005/8/layout/orgChart1"/>
    <dgm:cxn modelId="{818C6AAD-C507-4CAE-9CEB-8A8CFD3EBA7A}" type="presParOf" srcId="{7F13D21B-856F-4059-BB5C-259EAD5D8F44}" destId="{98208F68-A128-4E19-A710-B40B374DA438}" srcOrd="2" destOrd="0" presId="urn:microsoft.com/office/officeart/2005/8/layout/orgChart1"/>
    <dgm:cxn modelId="{80C21BFD-AE21-42D7-B6CB-BAD8DEA0E3AC}" type="presParOf" srcId="{7F13D21B-856F-4059-BB5C-259EAD5D8F44}" destId="{03F46C87-33A5-4F56-86D7-6B46882E66C3}" srcOrd="3" destOrd="0" presId="urn:microsoft.com/office/officeart/2005/8/layout/orgChart1"/>
    <dgm:cxn modelId="{8BFA20E0-FABD-43B9-A24B-4AABEA5F5875}" type="presParOf" srcId="{03F46C87-33A5-4F56-86D7-6B46882E66C3}" destId="{646665FB-663C-44C3-8343-AAB6149BAD91}" srcOrd="0" destOrd="0" presId="urn:microsoft.com/office/officeart/2005/8/layout/orgChart1"/>
    <dgm:cxn modelId="{69D1A417-9DD7-4FCF-A355-10B58071E8EC}" type="presParOf" srcId="{646665FB-663C-44C3-8343-AAB6149BAD91}" destId="{CA1C9F8E-4BDD-4399-8EB9-AAE49012D650}" srcOrd="0" destOrd="0" presId="urn:microsoft.com/office/officeart/2005/8/layout/orgChart1"/>
    <dgm:cxn modelId="{9CDB6101-4EF0-4913-9182-A7588AAD7E2D}" type="presParOf" srcId="{646665FB-663C-44C3-8343-AAB6149BAD91}" destId="{53428354-D186-4C15-BEDD-F69273D17164}" srcOrd="1" destOrd="0" presId="urn:microsoft.com/office/officeart/2005/8/layout/orgChart1"/>
    <dgm:cxn modelId="{CA63E89A-369F-497D-BF67-2A5BD69D8848}" type="presParOf" srcId="{03F46C87-33A5-4F56-86D7-6B46882E66C3}" destId="{BB7CFB4A-41D2-4129-AE31-C431CF13A499}" srcOrd="1" destOrd="0" presId="urn:microsoft.com/office/officeart/2005/8/layout/orgChart1"/>
    <dgm:cxn modelId="{19C911E6-95F3-49BD-92D1-1E3E45B1D920}" type="presParOf" srcId="{03F46C87-33A5-4F56-86D7-6B46882E66C3}" destId="{EB39DE76-8DE2-4F3F-BA3A-89E3C50064CD}" srcOrd="2" destOrd="0" presId="urn:microsoft.com/office/officeart/2005/8/layout/orgChart1"/>
    <dgm:cxn modelId="{ADEC0C35-809E-4A4E-83EF-A603ABCF0FD6}" type="presParOf" srcId="{49D056B0-1A10-486D-9EE2-EB570A3F3096}" destId="{2A547F3F-08A0-4331-8AEB-6F8F0DA6898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D8118EA-9492-4CB7-81EC-A2BAAF438F39}">
      <dsp:nvSpPr>
        <dsp:cNvPr id="0" name=""/>
        <dsp:cNvSpPr/>
      </dsp:nvSpPr>
      <dsp:spPr>
        <a:xfrm>
          <a:off x="6713858" y="3101191"/>
          <a:ext cx="193848" cy="594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4467"/>
              </a:lnTo>
              <a:lnTo>
                <a:pt x="193848" y="59446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376E81-99A8-4A56-A893-DD2D6D462019}">
      <dsp:nvSpPr>
        <dsp:cNvPr id="0" name=""/>
        <dsp:cNvSpPr/>
      </dsp:nvSpPr>
      <dsp:spPr>
        <a:xfrm>
          <a:off x="6448932" y="2183643"/>
          <a:ext cx="781854" cy="271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693"/>
              </a:lnTo>
              <a:lnTo>
                <a:pt x="781854" y="135693"/>
              </a:lnTo>
              <a:lnTo>
                <a:pt x="781854" y="27138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CD876F-8287-43F3-BEC5-A77B99021FEA}">
      <dsp:nvSpPr>
        <dsp:cNvPr id="0" name=""/>
        <dsp:cNvSpPr/>
      </dsp:nvSpPr>
      <dsp:spPr>
        <a:xfrm>
          <a:off x="5150150" y="3101191"/>
          <a:ext cx="193848" cy="594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4467"/>
              </a:lnTo>
              <a:lnTo>
                <a:pt x="193848" y="59446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829F0B-0048-4796-9810-724F699524A6}">
      <dsp:nvSpPr>
        <dsp:cNvPr id="0" name=""/>
        <dsp:cNvSpPr/>
      </dsp:nvSpPr>
      <dsp:spPr>
        <a:xfrm>
          <a:off x="5667078" y="2183643"/>
          <a:ext cx="781854" cy="271387"/>
        </a:xfrm>
        <a:custGeom>
          <a:avLst/>
          <a:gdLst/>
          <a:ahLst/>
          <a:cxnLst/>
          <a:rect l="0" t="0" r="0" b="0"/>
          <a:pathLst>
            <a:path>
              <a:moveTo>
                <a:pt x="781854" y="0"/>
              </a:moveTo>
              <a:lnTo>
                <a:pt x="781854" y="135693"/>
              </a:lnTo>
              <a:lnTo>
                <a:pt x="0" y="135693"/>
              </a:lnTo>
              <a:lnTo>
                <a:pt x="0" y="27138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7C54F0-7A65-493F-B64C-C073911A20D4}">
      <dsp:nvSpPr>
        <dsp:cNvPr id="0" name=""/>
        <dsp:cNvSpPr/>
      </dsp:nvSpPr>
      <dsp:spPr>
        <a:xfrm>
          <a:off x="3550902" y="1266095"/>
          <a:ext cx="2898030" cy="271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693"/>
              </a:lnTo>
              <a:lnTo>
                <a:pt x="2898030" y="135693"/>
              </a:lnTo>
              <a:lnTo>
                <a:pt x="2898030" y="27138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90B658-89B4-4B7F-8179-63A4F1608FE4}">
      <dsp:nvSpPr>
        <dsp:cNvPr id="0" name=""/>
        <dsp:cNvSpPr/>
      </dsp:nvSpPr>
      <dsp:spPr>
        <a:xfrm>
          <a:off x="3263361" y="2183643"/>
          <a:ext cx="193848" cy="594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4467"/>
              </a:lnTo>
              <a:lnTo>
                <a:pt x="193848" y="59446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208F68-A128-4E19-A710-B40B374DA438}">
      <dsp:nvSpPr>
        <dsp:cNvPr id="0" name=""/>
        <dsp:cNvSpPr/>
      </dsp:nvSpPr>
      <dsp:spPr>
        <a:xfrm>
          <a:off x="3550902" y="1266095"/>
          <a:ext cx="229386" cy="271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693"/>
              </a:lnTo>
              <a:lnTo>
                <a:pt x="229386" y="135693"/>
              </a:lnTo>
              <a:lnTo>
                <a:pt x="229386" y="27138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3F5FD6-A037-4EB3-9FC3-0B2E3DA5F5C4}">
      <dsp:nvSpPr>
        <dsp:cNvPr id="0" name=""/>
        <dsp:cNvSpPr/>
      </dsp:nvSpPr>
      <dsp:spPr>
        <a:xfrm>
          <a:off x="1699652" y="2183643"/>
          <a:ext cx="193848" cy="15120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2015"/>
              </a:lnTo>
              <a:lnTo>
                <a:pt x="193848" y="151201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9BB2C6-D370-41FE-A97F-E0A7BF426BBD}">
      <dsp:nvSpPr>
        <dsp:cNvPr id="0" name=""/>
        <dsp:cNvSpPr/>
      </dsp:nvSpPr>
      <dsp:spPr>
        <a:xfrm>
          <a:off x="1699652" y="2183643"/>
          <a:ext cx="193848" cy="594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4467"/>
              </a:lnTo>
              <a:lnTo>
                <a:pt x="193848" y="59446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E0BBE7-C498-445B-86A4-C4E4D2441C87}">
      <dsp:nvSpPr>
        <dsp:cNvPr id="0" name=""/>
        <dsp:cNvSpPr/>
      </dsp:nvSpPr>
      <dsp:spPr>
        <a:xfrm>
          <a:off x="2216581" y="1266095"/>
          <a:ext cx="1334321" cy="271387"/>
        </a:xfrm>
        <a:custGeom>
          <a:avLst/>
          <a:gdLst/>
          <a:ahLst/>
          <a:cxnLst/>
          <a:rect l="0" t="0" r="0" b="0"/>
          <a:pathLst>
            <a:path>
              <a:moveTo>
                <a:pt x="1334321" y="0"/>
              </a:moveTo>
              <a:lnTo>
                <a:pt x="1334321" y="135693"/>
              </a:lnTo>
              <a:lnTo>
                <a:pt x="0" y="135693"/>
              </a:lnTo>
              <a:lnTo>
                <a:pt x="0" y="27138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566191-BE9F-4DA0-BDC3-5A0B6AA4CF6C}">
      <dsp:nvSpPr>
        <dsp:cNvPr id="0" name=""/>
        <dsp:cNvSpPr/>
      </dsp:nvSpPr>
      <dsp:spPr>
        <a:xfrm>
          <a:off x="652717" y="1266095"/>
          <a:ext cx="2898185" cy="253501"/>
        </a:xfrm>
        <a:custGeom>
          <a:avLst/>
          <a:gdLst/>
          <a:ahLst/>
          <a:cxnLst/>
          <a:rect l="0" t="0" r="0" b="0"/>
          <a:pathLst>
            <a:path>
              <a:moveTo>
                <a:pt x="2898185" y="0"/>
              </a:moveTo>
              <a:lnTo>
                <a:pt x="2898185" y="117807"/>
              </a:lnTo>
              <a:lnTo>
                <a:pt x="0" y="117807"/>
              </a:lnTo>
              <a:lnTo>
                <a:pt x="0" y="25350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03C2F6-8D15-4827-831E-AE2CC096FD63}">
      <dsp:nvSpPr>
        <dsp:cNvPr id="0" name=""/>
        <dsp:cNvSpPr/>
      </dsp:nvSpPr>
      <dsp:spPr>
        <a:xfrm>
          <a:off x="2904742" y="619935"/>
          <a:ext cx="1292321" cy="6461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800" kern="1200"/>
            <a:t>Menú</a:t>
          </a:r>
        </a:p>
      </dsp:txBody>
      <dsp:txXfrm>
        <a:off x="2904742" y="619935"/>
        <a:ext cx="1292321" cy="646160"/>
      </dsp:txXfrm>
    </dsp:sp>
    <dsp:sp modelId="{CC52F687-B40F-4F44-84D7-EE7547FAAA69}">
      <dsp:nvSpPr>
        <dsp:cNvPr id="0" name=""/>
        <dsp:cNvSpPr/>
      </dsp:nvSpPr>
      <dsp:spPr>
        <a:xfrm>
          <a:off x="6556" y="1519597"/>
          <a:ext cx="1292321" cy="64616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800" kern="1200"/>
            <a:t>Inicio</a:t>
          </a:r>
        </a:p>
      </dsp:txBody>
      <dsp:txXfrm>
        <a:off x="6556" y="1519597"/>
        <a:ext cx="1292321" cy="646160"/>
      </dsp:txXfrm>
    </dsp:sp>
    <dsp:sp modelId="{7BFACD1C-9870-42F6-A3FE-B5A71A60C089}">
      <dsp:nvSpPr>
        <dsp:cNvPr id="0" name=""/>
        <dsp:cNvSpPr/>
      </dsp:nvSpPr>
      <dsp:spPr>
        <a:xfrm>
          <a:off x="1570420" y="1537483"/>
          <a:ext cx="1292321" cy="64616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800" kern="1200"/>
            <a:t>Catálogo de Productos</a:t>
          </a:r>
        </a:p>
      </dsp:txBody>
      <dsp:txXfrm>
        <a:off x="1570420" y="1537483"/>
        <a:ext cx="1292321" cy="646160"/>
      </dsp:txXfrm>
    </dsp:sp>
    <dsp:sp modelId="{3A9EF2F1-C55D-4F5A-8DAA-FF8F62EFBFFB}">
      <dsp:nvSpPr>
        <dsp:cNvPr id="0" name=""/>
        <dsp:cNvSpPr/>
      </dsp:nvSpPr>
      <dsp:spPr>
        <a:xfrm>
          <a:off x="1893500" y="2455031"/>
          <a:ext cx="1292321" cy="64616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/>
            <a:t>Balanzas</a:t>
          </a:r>
        </a:p>
      </dsp:txBody>
      <dsp:txXfrm>
        <a:off x="1893500" y="2455031"/>
        <a:ext cx="1292321" cy="646160"/>
      </dsp:txXfrm>
    </dsp:sp>
    <dsp:sp modelId="{AA139488-05A9-421F-85FF-EFEE910FE5E9}">
      <dsp:nvSpPr>
        <dsp:cNvPr id="0" name=""/>
        <dsp:cNvSpPr/>
      </dsp:nvSpPr>
      <dsp:spPr>
        <a:xfrm>
          <a:off x="1893500" y="3372579"/>
          <a:ext cx="1292321" cy="64616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/>
            <a:t>Máquinas de Raspadilla</a:t>
          </a:r>
        </a:p>
      </dsp:txBody>
      <dsp:txXfrm>
        <a:off x="1893500" y="3372579"/>
        <a:ext cx="1292321" cy="646160"/>
      </dsp:txXfrm>
    </dsp:sp>
    <dsp:sp modelId="{CA1C9F8E-4BDD-4399-8EB9-AAE49012D650}">
      <dsp:nvSpPr>
        <dsp:cNvPr id="0" name=""/>
        <dsp:cNvSpPr/>
      </dsp:nvSpPr>
      <dsp:spPr>
        <a:xfrm>
          <a:off x="3134129" y="1537483"/>
          <a:ext cx="1292321" cy="64616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800" kern="1200"/>
            <a:t>Contacto</a:t>
          </a:r>
        </a:p>
      </dsp:txBody>
      <dsp:txXfrm>
        <a:off x="3134129" y="1537483"/>
        <a:ext cx="1292321" cy="646160"/>
      </dsp:txXfrm>
    </dsp:sp>
    <dsp:sp modelId="{1420167D-2FA4-4DAA-951E-007D3B19812F}">
      <dsp:nvSpPr>
        <dsp:cNvPr id="0" name=""/>
        <dsp:cNvSpPr/>
      </dsp:nvSpPr>
      <dsp:spPr>
        <a:xfrm>
          <a:off x="3457209" y="2455031"/>
          <a:ext cx="1292321" cy="64616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/>
            <a:t>Formulario</a:t>
          </a:r>
          <a:r>
            <a:rPr lang="es-MX" sz="1800" kern="1200" baseline="30000"/>
            <a:t>1</a:t>
          </a:r>
        </a:p>
      </dsp:txBody>
      <dsp:txXfrm>
        <a:off x="3457209" y="2455031"/>
        <a:ext cx="1292321" cy="646160"/>
      </dsp:txXfrm>
    </dsp:sp>
    <dsp:sp modelId="{632C3125-BF80-4218-892C-DEFC84106E5E}">
      <dsp:nvSpPr>
        <dsp:cNvPr id="0" name=""/>
        <dsp:cNvSpPr/>
      </dsp:nvSpPr>
      <dsp:spPr>
        <a:xfrm>
          <a:off x="5802772" y="1537483"/>
          <a:ext cx="1292321" cy="64616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800" kern="1200"/>
            <a:t>¿Quienes somos?</a:t>
          </a:r>
        </a:p>
      </dsp:txBody>
      <dsp:txXfrm>
        <a:off x="5802772" y="1537483"/>
        <a:ext cx="1292321" cy="646160"/>
      </dsp:txXfrm>
    </dsp:sp>
    <dsp:sp modelId="{8444AFDE-6BEE-48E5-BD5B-43FD21E4E411}">
      <dsp:nvSpPr>
        <dsp:cNvPr id="0" name=""/>
        <dsp:cNvSpPr/>
      </dsp:nvSpPr>
      <dsp:spPr>
        <a:xfrm>
          <a:off x="5020917" y="2455031"/>
          <a:ext cx="1292321" cy="64616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/>
            <a:t>Historia</a:t>
          </a:r>
        </a:p>
      </dsp:txBody>
      <dsp:txXfrm>
        <a:off x="5020917" y="2455031"/>
        <a:ext cx="1292321" cy="646160"/>
      </dsp:txXfrm>
    </dsp:sp>
    <dsp:sp modelId="{D4D17588-9BA6-497A-BD7A-2CDA467DD462}">
      <dsp:nvSpPr>
        <dsp:cNvPr id="0" name=""/>
        <dsp:cNvSpPr/>
      </dsp:nvSpPr>
      <dsp:spPr>
        <a:xfrm>
          <a:off x="5343998" y="3372579"/>
          <a:ext cx="1292321" cy="64616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/>
            <a:t>Texto</a:t>
          </a:r>
        </a:p>
      </dsp:txBody>
      <dsp:txXfrm>
        <a:off x="5343998" y="3372579"/>
        <a:ext cx="1292321" cy="646160"/>
      </dsp:txXfrm>
    </dsp:sp>
    <dsp:sp modelId="{3B52F39A-1281-4E74-A472-14187733124F}">
      <dsp:nvSpPr>
        <dsp:cNvPr id="0" name=""/>
        <dsp:cNvSpPr/>
      </dsp:nvSpPr>
      <dsp:spPr>
        <a:xfrm>
          <a:off x="6584626" y="2455031"/>
          <a:ext cx="1292321" cy="64616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/>
            <a:t>¿Qué hacemos?</a:t>
          </a:r>
        </a:p>
      </dsp:txBody>
      <dsp:txXfrm>
        <a:off x="6584626" y="2455031"/>
        <a:ext cx="1292321" cy="646160"/>
      </dsp:txXfrm>
    </dsp:sp>
    <dsp:sp modelId="{B1311617-6D0C-428D-BEEB-06D3F3C00C1D}">
      <dsp:nvSpPr>
        <dsp:cNvPr id="0" name=""/>
        <dsp:cNvSpPr/>
      </dsp:nvSpPr>
      <dsp:spPr>
        <a:xfrm>
          <a:off x="6907706" y="3372579"/>
          <a:ext cx="1292321" cy="64616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/>
            <a:t>Texto</a:t>
          </a:r>
        </a:p>
      </dsp:txBody>
      <dsp:txXfrm>
        <a:off x="6907706" y="3372579"/>
        <a:ext cx="1292321" cy="646160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8208F68-A128-4E19-A710-B40B374DA438}">
      <dsp:nvSpPr>
        <dsp:cNvPr id="0" name=""/>
        <dsp:cNvSpPr/>
      </dsp:nvSpPr>
      <dsp:spPr>
        <a:xfrm>
          <a:off x="2895600" y="708608"/>
          <a:ext cx="1712917" cy="297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641"/>
              </a:lnTo>
              <a:lnTo>
                <a:pt x="1712917" y="148641"/>
              </a:lnTo>
              <a:lnTo>
                <a:pt x="1712917" y="29728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E0BBE7-C498-445B-86A4-C4E4D2441C87}">
      <dsp:nvSpPr>
        <dsp:cNvPr id="0" name=""/>
        <dsp:cNvSpPr/>
      </dsp:nvSpPr>
      <dsp:spPr>
        <a:xfrm>
          <a:off x="2849880" y="708608"/>
          <a:ext cx="91440" cy="2972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728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566191-BE9F-4DA0-BDC3-5A0B6AA4CF6C}">
      <dsp:nvSpPr>
        <dsp:cNvPr id="0" name=""/>
        <dsp:cNvSpPr/>
      </dsp:nvSpPr>
      <dsp:spPr>
        <a:xfrm>
          <a:off x="1182512" y="708608"/>
          <a:ext cx="1713087" cy="277690"/>
        </a:xfrm>
        <a:custGeom>
          <a:avLst/>
          <a:gdLst/>
          <a:ahLst/>
          <a:cxnLst/>
          <a:rect l="0" t="0" r="0" b="0"/>
          <a:pathLst>
            <a:path>
              <a:moveTo>
                <a:pt x="1713087" y="0"/>
              </a:moveTo>
              <a:lnTo>
                <a:pt x="1713087" y="129049"/>
              </a:lnTo>
              <a:lnTo>
                <a:pt x="0" y="129049"/>
              </a:lnTo>
              <a:lnTo>
                <a:pt x="0" y="27769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03C2F6-8D15-4827-831E-AE2CC096FD63}">
      <dsp:nvSpPr>
        <dsp:cNvPr id="0" name=""/>
        <dsp:cNvSpPr/>
      </dsp:nvSpPr>
      <dsp:spPr>
        <a:xfrm>
          <a:off x="2187782" y="791"/>
          <a:ext cx="1415634" cy="70781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900" kern="1200"/>
            <a:t>Balanzas</a:t>
          </a:r>
        </a:p>
      </dsp:txBody>
      <dsp:txXfrm>
        <a:off x="2187782" y="791"/>
        <a:ext cx="1415634" cy="707817"/>
      </dsp:txXfrm>
    </dsp:sp>
    <dsp:sp modelId="{CC52F687-B40F-4F44-84D7-EE7547FAAA69}">
      <dsp:nvSpPr>
        <dsp:cNvPr id="0" name=""/>
        <dsp:cNvSpPr/>
      </dsp:nvSpPr>
      <dsp:spPr>
        <a:xfrm>
          <a:off x="474695" y="986299"/>
          <a:ext cx="1415634" cy="70781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900" kern="1200"/>
            <a:t>Organizar por Marca</a:t>
          </a:r>
        </a:p>
      </dsp:txBody>
      <dsp:txXfrm>
        <a:off x="474695" y="986299"/>
        <a:ext cx="1415634" cy="707817"/>
      </dsp:txXfrm>
    </dsp:sp>
    <dsp:sp modelId="{7BFACD1C-9870-42F6-A3FE-B5A71A60C089}">
      <dsp:nvSpPr>
        <dsp:cNvPr id="0" name=""/>
        <dsp:cNvSpPr/>
      </dsp:nvSpPr>
      <dsp:spPr>
        <a:xfrm>
          <a:off x="2187782" y="1005891"/>
          <a:ext cx="1415634" cy="70781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900" kern="1200"/>
            <a:t>Organizar por categoría</a:t>
          </a:r>
          <a:r>
            <a:rPr lang="es-PE" sz="1900" kern="1200" baseline="30000"/>
            <a:t>3</a:t>
          </a:r>
          <a:endParaRPr lang="es-PE" sz="1900" kern="1200"/>
        </a:p>
      </dsp:txBody>
      <dsp:txXfrm>
        <a:off x="2187782" y="1005891"/>
        <a:ext cx="1415634" cy="707817"/>
      </dsp:txXfrm>
    </dsp:sp>
    <dsp:sp modelId="{CA1C9F8E-4BDD-4399-8EB9-AAE49012D650}">
      <dsp:nvSpPr>
        <dsp:cNvPr id="0" name=""/>
        <dsp:cNvSpPr/>
      </dsp:nvSpPr>
      <dsp:spPr>
        <a:xfrm>
          <a:off x="3900700" y="1005891"/>
          <a:ext cx="1415634" cy="70781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900" kern="1200"/>
            <a:t>Organizar por Precios</a:t>
          </a:r>
        </a:p>
      </dsp:txBody>
      <dsp:txXfrm>
        <a:off x="3900700" y="1005891"/>
        <a:ext cx="1415634" cy="707817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8208F68-A128-4E19-A710-B40B374DA438}">
      <dsp:nvSpPr>
        <dsp:cNvPr id="0" name=""/>
        <dsp:cNvSpPr/>
      </dsp:nvSpPr>
      <dsp:spPr>
        <a:xfrm>
          <a:off x="2776537" y="1000062"/>
          <a:ext cx="1207770" cy="419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612"/>
              </a:lnTo>
              <a:lnTo>
                <a:pt x="1207770" y="209612"/>
              </a:lnTo>
              <a:lnTo>
                <a:pt x="1207770" y="41922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566191-BE9F-4DA0-BDC3-5A0B6AA4CF6C}">
      <dsp:nvSpPr>
        <dsp:cNvPr id="0" name=""/>
        <dsp:cNvSpPr/>
      </dsp:nvSpPr>
      <dsp:spPr>
        <a:xfrm>
          <a:off x="1568527" y="1000062"/>
          <a:ext cx="1208009" cy="391596"/>
        </a:xfrm>
        <a:custGeom>
          <a:avLst/>
          <a:gdLst/>
          <a:ahLst/>
          <a:cxnLst/>
          <a:rect l="0" t="0" r="0" b="0"/>
          <a:pathLst>
            <a:path>
              <a:moveTo>
                <a:pt x="1208009" y="0"/>
              </a:moveTo>
              <a:lnTo>
                <a:pt x="1208009" y="181984"/>
              </a:lnTo>
              <a:lnTo>
                <a:pt x="0" y="181984"/>
              </a:lnTo>
              <a:lnTo>
                <a:pt x="0" y="39159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03C2F6-8D15-4827-831E-AE2CC096FD63}">
      <dsp:nvSpPr>
        <dsp:cNvPr id="0" name=""/>
        <dsp:cNvSpPr/>
      </dsp:nvSpPr>
      <dsp:spPr>
        <a:xfrm>
          <a:off x="1778380" y="1904"/>
          <a:ext cx="1996314" cy="99815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900" kern="1200"/>
            <a:t>Máquinas de Raspadilla</a:t>
          </a:r>
        </a:p>
      </dsp:txBody>
      <dsp:txXfrm>
        <a:off x="1778380" y="1904"/>
        <a:ext cx="1996314" cy="998157"/>
      </dsp:txXfrm>
    </dsp:sp>
    <dsp:sp modelId="{CC52F687-B40F-4F44-84D7-EE7547FAAA69}">
      <dsp:nvSpPr>
        <dsp:cNvPr id="0" name=""/>
        <dsp:cNvSpPr/>
      </dsp:nvSpPr>
      <dsp:spPr>
        <a:xfrm>
          <a:off x="570370" y="1391659"/>
          <a:ext cx="1996314" cy="99815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900" kern="1200"/>
            <a:t>Organizar por Marca</a:t>
          </a:r>
        </a:p>
      </dsp:txBody>
      <dsp:txXfrm>
        <a:off x="570370" y="1391659"/>
        <a:ext cx="1996314" cy="998157"/>
      </dsp:txXfrm>
    </dsp:sp>
    <dsp:sp modelId="{CA1C9F8E-4BDD-4399-8EB9-AAE49012D650}">
      <dsp:nvSpPr>
        <dsp:cNvPr id="0" name=""/>
        <dsp:cNvSpPr/>
      </dsp:nvSpPr>
      <dsp:spPr>
        <a:xfrm>
          <a:off x="2986150" y="1419287"/>
          <a:ext cx="1996314" cy="99815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900" kern="1200"/>
            <a:t>Organizar por Precios</a:t>
          </a:r>
        </a:p>
      </dsp:txBody>
      <dsp:txXfrm>
        <a:off x="2986150" y="1419287"/>
        <a:ext cx="1996314" cy="9981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Introductory letter to new client.dot</Template>
  <TotalTime>2</TotalTime>
  <Pages>4</Pages>
  <Words>214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USIL</dc:creator>
  <cp:keywords/>
  <dc:description/>
  <cp:lastModifiedBy>USIL</cp:lastModifiedBy>
  <cp:revision>3</cp:revision>
  <cp:lastPrinted>2002-08-02T15:25:00Z</cp:lastPrinted>
  <dcterms:created xsi:type="dcterms:W3CDTF">2011-09-13T01:02:00Z</dcterms:created>
  <dcterms:modified xsi:type="dcterms:W3CDTF">2011-09-13T01:02:00Z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TC060860343082</vt:lpwstr>
  </property>
</Properties>
</file>